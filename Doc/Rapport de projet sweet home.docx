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4B" w:rsidRPr="00B9006B" w:rsidRDefault="00140B26">
      <w:pPr>
        <w:spacing w:after="0"/>
        <w:ind w:left="145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17365D"/>
          <w:sz w:val="52"/>
        </w:rPr>
        <w:t xml:space="preserve">Dessine-moi une maison  </w:t>
      </w:r>
    </w:p>
    <w:p w:rsidR="00FE454B" w:rsidRPr="00B9006B" w:rsidRDefault="00140B26">
      <w:pPr>
        <w:spacing w:after="2399"/>
        <w:ind w:left="-29" w:right="-25"/>
        <w:rPr>
          <w:rFonts w:ascii="Century Gothic" w:hAnsi="Century Gothic"/>
        </w:rPr>
      </w:pPr>
      <w:r w:rsidRPr="00B9006B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>
                <wp:extent cx="5797042" cy="12192"/>
                <wp:effectExtent l="0" t="0" r="0" b="0"/>
                <wp:docPr id="14000" name="Group 1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12192"/>
                          <a:chOff x="0" y="0"/>
                          <a:chExt cx="5797042" cy="12192"/>
                        </a:xfrm>
                      </wpg:grpSpPr>
                      <wps:wsp>
                        <wps:cNvPr id="17144" name="Shape 17144"/>
                        <wps:cNvSpPr/>
                        <wps:spPr>
                          <a:xfrm>
                            <a:off x="0" y="0"/>
                            <a:ext cx="57970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12192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0" style="width:456.46pt;height:0.960022pt;mso-position-horizontal-relative:char;mso-position-vertical-relative:line" coordsize="57970,121">
                <v:shape id="Shape 17145" style="position:absolute;width:57970;height:121;left:0;top:0;" coordsize="5797042,12192" path="m0,0l5797042,0l579704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FE454B" w:rsidRPr="00B9006B" w:rsidRDefault="00140B26">
      <w:pPr>
        <w:spacing w:after="2027" w:line="216" w:lineRule="auto"/>
        <w:ind w:left="4534" w:right="2120" w:hanging="2358"/>
        <w:rPr>
          <w:rFonts w:ascii="Century Gothic" w:hAnsi="Century Gothic"/>
        </w:rPr>
      </w:pPr>
      <w:r w:rsidRPr="00B9006B">
        <w:rPr>
          <w:rFonts w:ascii="Century Gothic" w:hAnsi="Century Gothic"/>
          <w:noProof/>
        </w:rPr>
        <w:drawing>
          <wp:inline distT="0" distB="0" distL="0" distR="0">
            <wp:extent cx="2994660" cy="29946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0"/>
        <w:ind w:left="1136" w:right="1130" w:hanging="10"/>
        <w:jc w:val="center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Gigon Jérémie-Min1b </w:t>
      </w:r>
    </w:p>
    <w:p w:rsidR="00FE454B" w:rsidRPr="00B9006B" w:rsidRDefault="00140B26">
      <w:pPr>
        <w:spacing w:after="0"/>
        <w:ind w:left="1136" w:right="1132" w:hanging="10"/>
        <w:jc w:val="center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Etml </w:t>
      </w:r>
    </w:p>
    <w:p w:rsidR="00FE454B" w:rsidRPr="00B9006B" w:rsidRDefault="00140B26">
      <w:pPr>
        <w:spacing w:after="9" w:line="249" w:lineRule="auto"/>
        <w:ind w:left="4239" w:right="3282" w:hanging="262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24 périodes  Carrel </w:t>
      </w:r>
    </w:p>
    <w:p w:rsidR="00FE454B" w:rsidRPr="00B9006B" w:rsidRDefault="00140B26">
      <w:pPr>
        <w:spacing w:after="9" w:line="249" w:lineRule="auto"/>
        <w:ind w:left="2615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Xavier Carrel xavier.carrel@eduvaud.ch </w:t>
      </w:r>
    </w:p>
    <w:p w:rsidR="00FE454B" w:rsidRPr="00B9006B" w:rsidRDefault="00140B26">
      <w:pPr>
        <w:pStyle w:val="Titre1"/>
        <w:ind w:left="0" w:right="21"/>
      </w:pPr>
      <w:r w:rsidRPr="00B9006B">
        <w:t xml:space="preserve">Table des matières </w:t>
      </w:r>
    </w:p>
    <w:p w:rsidR="00FE454B" w:rsidRPr="00B9006B" w:rsidRDefault="00140B26">
      <w:pPr>
        <w:spacing w:after="354"/>
        <w:ind w:left="-29" w:right="-25"/>
        <w:rPr>
          <w:rFonts w:ascii="Century Gothic" w:hAnsi="Century Gothic"/>
        </w:rPr>
      </w:pPr>
      <w:r w:rsidRPr="00B9006B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>
                <wp:extent cx="5797042" cy="12192"/>
                <wp:effectExtent l="0" t="0" r="0" b="0"/>
                <wp:docPr id="15300" name="Group 15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12192"/>
                          <a:chOff x="0" y="0"/>
                          <a:chExt cx="5797042" cy="12192"/>
                        </a:xfrm>
                      </wpg:grpSpPr>
                      <wps:wsp>
                        <wps:cNvPr id="17146" name="Shape 17146"/>
                        <wps:cNvSpPr/>
                        <wps:spPr>
                          <a:xfrm>
                            <a:off x="0" y="0"/>
                            <a:ext cx="57970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12192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0" style="width:456.46pt;height:0.960022pt;mso-position-horizontal-relative:char;mso-position-vertical-relative:line" coordsize="57970,121">
                <v:shape id="Shape 17147" style="position:absolute;width:57970;height:121;left:0;top:0;" coordsize="5797042,12192" path="m0,0l5797042,0l579704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FE454B" w:rsidRPr="00B9006B" w:rsidRDefault="00140B26">
      <w:pPr>
        <w:tabs>
          <w:tab w:val="right" w:pos="9075"/>
        </w:tabs>
        <w:spacing w:after="116"/>
        <w:ind w:left="-15" w:right="-8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1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b/>
          <w:sz w:val="20"/>
        </w:rPr>
        <w:t>SPÉCIFICATIONS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pStyle w:val="Titre2"/>
        <w:spacing w:after="9" w:line="249" w:lineRule="auto"/>
        <w:ind w:left="194"/>
      </w:pPr>
      <w:r w:rsidRPr="00B9006B">
        <w:rPr>
          <w:b w:val="0"/>
          <w:sz w:val="20"/>
        </w:rPr>
        <w:lastRenderedPageBreak/>
        <w:t>1.1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T</w:t>
      </w:r>
      <w:r w:rsidRPr="00B9006B">
        <w:rPr>
          <w:b w:val="0"/>
          <w:sz w:val="16"/>
        </w:rPr>
        <w:t>ITRE</w:t>
      </w:r>
      <w:r w:rsidRPr="00B9006B">
        <w:rPr>
          <w:b w:val="0"/>
          <w:sz w:val="20"/>
        </w:rPr>
        <w:t xml:space="preserve"> </w:t>
      </w:r>
      <w:r w:rsidRPr="00B9006B">
        <w:rPr>
          <w:b w:val="0"/>
          <w:sz w:val="20"/>
        </w:rPr>
        <w:t>..................................................................................................................................................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1.2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D</w:t>
      </w:r>
      <w:r w:rsidRPr="00B9006B">
        <w:rPr>
          <w:b w:val="0"/>
          <w:sz w:val="16"/>
        </w:rPr>
        <w:t>ESCRIPTION</w:t>
      </w:r>
      <w:r w:rsidRPr="00B9006B">
        <w:rPr>
          <w:b w:val="0"/>
          <w:sz w:val="20"/>
        </w:rPr>
        <w:t xml:space="preserve"> ...........................................................................................</w:t>
      </w:r>
      <w:r w:rsidRPr="00B9006B">
        <w:rPr>
          <w:b w:val="0"/>
          <w:sz w:val="20"/>
        </w:rPr>
        <w:t>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M</w:t>
      </w:r>
      <w:r w:rsidRPr="00B9006B">
        <w:rPr>
          <w:b w:val="0"/>
          <w:sz w:val="16"/>
        </w:rPr>
        <w:t>ATÉRIEL ET LOGICIELS À DISPOSITION</w:t>
      </w:r>
      <w:r w:rsidRPr="00B9006B">
        <w:rPr>
          <w:b w:val="0"/>
          <w:sz w:val="20"/>
        </w:rPr>
        <w:t xml:space="preserve"> 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1.4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P</w:t>
      </w:r>
      <w:r w:rsidRPr="00B9006B">
        <w:rPr>
          <w:b w:val="0"/>
          <w:sz w:val="16"/>
        </w:rPr>
        <w:t>RÉREQUIS</w:t>
      </w:r>
      <w:r w:rsidRPr="00B9006B">
        <w:rPr>
          <w:b w:val="0"/>
          <w:sz w:val="20"/>
        </w:rPr>
        <w:t>.......................................................</w:t>
      </w:r>
      <w:r w:rsidRPr="00B9006B">
        <w:rPr>
          <w:b w:val="0"/>
          <w:sz w:val="20"/>
        </w:rPr>
        <w:t>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1.5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C</w:t>
      </w:r>
      <w:r w:rsidRPr="00B9006B">
        <w:rPr>
          <w:b w:val="0"/>
          <w:sz w:val="16"/>
        </w:rPr>
        <w:t>AHIER DES CHARGES</w:t>
      </w:r>
      <w:r w:rsidRPr="00B9006B">
        <w:rPr>
          <w:b w:val="0"/>
          <w:sz w:val="20"/>
        </w:rPr>
        <w:t>.........................................................................................................................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1.5.1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Objectifs et portée du projet 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Caractéristiques des utilisateurs et impacts 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Fon</w:t>
      </w:r>
      <w:r w:rsidRPr="00B9006B">
        <w:rPr>
          <w:rFonts w:ascii="Century Gothic" w:eastAsia="Century Gothic" w:hAnsi="Century Gothic" w:cs="Century Gothic"/>
          <w:i/>
          <w:sz w:val="20"/>
        </w:rPr>
        <w:t>ctionnalités requises (du point de vue de l’utilisateur) 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1.5.4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Contraintes .......................................................................................................................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1.5.5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Tra</w:t>
      </w:r>
      <w:r w:rsidRPr="00B9006B">
        <w:rPr>
          <w:rFonts w:ascii="Century Gothic" w:eastAsia="Century Gothic" w:hAnsi="Century Gothic" w:cs="Century Gothic"/>
          <w:i/>
          <w:sz w:val="20"/>
        </w:rPr>
        <w:t>vail à réaliser par l'apprenti 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1.5.6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Si le temps le permet … 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tabs>
          <w:tab w:val="center" w:pos="622"/>
          <w:tab w:val="right" w:pos="9075"/>
        </w:tabs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Méthodes de validation des solutions 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pStyle w:val="Titre2"/>
        <w:tabs>
          <w:tab w:val="center" w:pos="336"/>
          <w:tab w:val="right" w:pos="9075"/>
        </w:tabs>
        <w:spacing w:after="121" w:line="249" w:lineRule="auto"/>
        <w:ind w:left="0" w:firstLine="0"/>
      </w:pPr>
      <w:r w:rsidRPr="00B9006B">
        <w:rPr>
          <w:rFonts w:eastAsia="Calibri" w:cs="Calibri"/>
          <w:b w:val="0"/>
          <w:sz w:val="22"/>
        </w:rPr>
        <w:tab/>
      </w:r>
      <w:r w:rsidRPr="00B9006B">
        <w:rPr>
          <w:b w:val="0"/>
          <w:sz w:val="20"/>
        </w:rPr>
        <w:t>1.6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E</w:t>
      </w:r>
      <w:r w:rsidRPr="00B9006B">
        <w:rPr>
          <w:b w:val="0"/>
          <w:sz w:val="16"/>
        </w:rPr>
        <w:t>LÉMENTS ÉVALUÉS</w:t>
      </w:r>
      <w:r w:rsidRPr="00B9006B">
        <w:rPr>
          <w:b w:val="0"/>
          <w:sz w:val="20"/>
        </w:rPr>
        <w:t xml:space="preserve"> ..............................................................................................................</w:t>
      </w:r>
      <w:r w:rsidRPr="00B9006B">
        <w:rPr>
          <w:b w:val="0"/>
          <w:sz w:val="20"/>
        </w:rPr>
        <w:t>................ 4</w:t>
      </w:r>
      <w:r w:rsidRPr="00B9006B">
        <w:rPr>
          <w:b w:val="0"/>
          <w:sz w:val="22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PLANIFICATION INITIALE .................................................................................................................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ANALYSE FONCTIONNELLE ..........................................................................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CONCEPTION ..................................................................................................................................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1"/>
          <w:numId w:val="1"/>
        </w:numPr>
        <w:spacing w:after="122" w:line="249" w:lineRule="auto"/>
        <w:ind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>A</w:t>
      </w:r>
      <w:r w:rsidRPr="00B9006B">
        <w:rPr>
          <w:rFonts w:ascii="Century Gothic" w:eastAsia="Century Gothic" w:hAnsi="Century Gothic" w:cs="Century Gothic"/>
          <w:sz w:val="16"/>
        </w:rPr>
        <w:t>RCHITECTURE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.................................................................................................................................... 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4.2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M</w:t>
      </w:r>
      <w:r w:rsidRPr="00B9006B">
        <w:rPr>
          <w:rFonts w:ascii="Century Gothic" w:eastAsia="Century Gothic" w:hAnsi="Century Gothic" w:cs="Century Gothic"/>
          <w:sz w:val="16"/>
        </w:rPr>
        <w:t>ODÈLES DE DONNÉE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 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4.3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I</w:t>
      </w:r>
      <w:r w:rsidRPr="00B9006B">
        <w:rPr>
          <w:rFonts w:ascii="Century Gothic" w:eastAsia="Century Gothic" w:hAnsi="Century Gothic" w:cs="Century Gothic"/>
          <w:sz w:val="16"/>
        </w:rPr>
        <w:t>MPLÉMENTATIONS SPÉCIFIQUES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RÉALISATION 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1"/>
          <w:numId w:val="1"/>
        </w:numPr>
        <w:spacing w:after="124" w:line="249" w:lineRule="auto"/>
        <w:ind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>E</w:t>
      </w:r>
      <w:r w:rsidRPr="00B9006B">
        <w:rPr>
          <w:rFonts w:ascii="Century Gothic" w:eastAsia="Century Gothic" w:hAnsi="Century Gothic" w:cs="Century Gothic"/>
          <w:sz w:val="16"/>
        </w:rPr>
        <w:t>NVIRONNEMENT DE TRAVAIL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5.2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P</w:t>
      </w:r>
      <w:r w:rsidRPr="00B9006B">
        <w:rPr>
          <w:rFonts w:ascii="Century Gothic" w:eastAsia="Century Gothic" w:hAnsi="Century Gothic" w:cs="Century Gothic"/>
          <w:sz w:val="16"/>
        </w:rPr>
        <w:t>LANIFICATION DÉTAILLÉE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5.3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J</w:t>
      </w:r>
      <w:r w:rsidRPr="00B9006B">
        <w:rPr>
          <w:rFonts w:ascii="Century Gothic" w:eastAsia="Century Gothic" w:hAnsi="Century Gothic" w:cs="Century Gothic"/>
          <w:sz w:val="16"/>
        </w:rPr>
        <w:t xml:space="preserve">OURNAL DE </w:t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ORD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TESTS 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1"/>
          <w:numId w:val="1"/>
        </w:numPr>
        <w:spacing w:after="122" w:line="249" w:lineRule="auto"/>
        <w:ind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>S</w:t>
      </w:r>
      <w:r w:rsidRPr="00B9006B">
        <w:rPr>
          <w:rFonts w:ascii="Century Gothic" w:eastAsia="Century Gothic" w:hAnsi="Century Gothic" w:cs="Century Gothic"/>
          <w:sz w:val="16"/>
        </w:rPr>
        <w:t>TRATÉGIE DE TEST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6.2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D</w:t>
      </w:r>
      <w:r w:rsidRPr="00B9006B">
        <w:rPr>
          <w:rFonts w:ascii="Century Gothic" w:eastAsia="Century Gothic" w:hAnsi="Century Gothic" w:cs="Century Gothic"/>
          <w:sz w:val="16"/>
        </w:rPr>
        <w:t>OSSIER DES TESTS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6.3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P</w:t>
      </w:r>
      <w:r w:rsidRPr="00B9006B">
        <w:rPr>
          <w:rFonts w:ascii="Century Gothic" w:eastAsia="Century Gothic" w:hAnsi="Century Gothic" w:cs="Century Gothic"/>
          <w:sz w:val="16"/>
        </w:rPr>
        <w:t>ROBLÈMES RESTANTS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CONCLUSION ..................................................................................................................................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1"/>
          <w:numId w:val="1"/>
        </w:numPr>
        <w:spacing w:after="121" w:line="249" w:lineRule="auto"/>
        <w:ind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DES FONCTIONNALITÉS DEMANDÉES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7.2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DE LA PLANIFICATION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lastRenderedPageBreak/>
        <w:t>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7.3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PERSONNEL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DIVERS 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1"/>
          <w:numId w:val="1"/>
        </w:numPr>
        <w:spacing w:after="124" w:line="249" w:lineRule="auto"/>
        <w:ind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>J</w:t>
      </w:r>
      <w:r w:rsidRPr="00B9006B">
        <w:rPr>
          <w:rFonts w:ascii="Century Gothic" w:eastAsia="Century Gothic" w:hAnsi="Century Gothic" w:cs="Century Gothic"/>
          <w:sz w:val="16"/>
        </w:rPr>
        <w:t>OURNAL DE TRAVAIL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8.2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IBLIOGRAPHIE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8.3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W</w:t>
      </w:r>
      <w:r w:rsidRPr="00B9006B">
        <w:rPr>
          <w:rFonts w:ascii="Century Gothic" w:eastAsia="Century Gothic" w:hAnsi="Century Gothic" w:cs="Century Gothic"/>
          <w:sz w:val="16"/>
        </w:rPr>
        <w:t>EBOGRAPHIE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ANNEXES .........................................................................................................................................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:rsidR="00FE454B" w:rsidRPr="00B9006B" w:rsidRDefault="00140B26">
      <w:pPr>
        <w:spacing w:after="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ab/>
        <w:t xml:space="preserve"> </w:t>
      </w:r>
    </w:p>
    <w:p w:rsidR="00FE454B" w:rsidRPr="00B9006B" w:rsidRDefault="00140B26">
      <w:pPr>
        <w:pStyle w:val="Titre2"/>
        <w:tabs>
          <w:tab w:val="center" w:pos="1804"/>
        </w:tabs>
        <w:spacing w:after="0"/>
        <w:ind w:left="-15" w:firstLine="0"/>
      </w:pPr>
      <w:r w:rsidRPr="00B9006B">
        <w:t>1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SPÉCIFICATIONS </w:t>
      </w:r>
    </w:p>
    <w:p w:rsidR="00FE454B" w:rsidRPr="00B9006B" w:rsidRDefault="00140B26">
      <w:pPr>
        <w:spacing w:after="222"/>
        <w:ind w:left="566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561"/>
      </w:pPr>
      <w:r w:rsidRPr="00B9006B">
        <w:t>1.1</w:t>
      </w:r>
      <w:r w:rsidRPr="00B9006B">
        <w:rPr>
          <w:rFonts w:eastAsia="Arial" w:cs="Arial"/>
        </w:rPr>
        <w:t xml:space="preserve"> </w:t>
      </w:r>
      <w:r w:rsidRPr="00B9006B">
        <w:t xml:space="preserve">Titre </w:t>
      </w:r>
    </w:p>
    <w:p w:rsidR="00FE454B" w:rsidRPr="00B9006B" w:rsidRDefault="00140B26">
      <w:pPr>
        <w:spacing w:after="0"/>
        <w:ind w:left="1136" w:hanging="10"/>
        <w:jc w:val="center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Solo Build SARL </w:t>
      </w:r>
    </w:p>
    <w:p w:rsidR="00FE454B" w:rsidRPr="00B9006B" w:rsidRDefault="00140B26">
      <w:pPr>
        <w:spacing w:after="224"/>
        <w:ind w:left="1143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i/>
          <w:sz w:val="20"/>
        </w:rPr>
        <w:t>Une entreprise mondialem</w:t>
      </w:r>
      <w:r w:rsidRPr="00B9006B">
        <w:rPr>
          <w:rFonts w:ascii="Century Gothic" w:eastAsia="Century Gothic" w:hAnsi="Century Gothic" w:cs="Century Gothic"/>
          <w:i/>
          <w:sz w:val="20"/>
        </w:rPr>
        <w:t xml:space="preserve">ent connue dans la construction d’hôtels luxueux. </w:t>
      </w:r>
    </w:p>
    <w:p w:rsidR="00FE454B" w:rsidRPr="00B9006B" w:rsidRDefault="00140B26">
      <w:pPr>
        <w:pStyle w:val="Titre3"/>
        <w:spacing w:after="191"/>
        <w:ind w:left="561"/>
      </w:pPr>
      <w:r w:rsidRPr="00B9006B">
        <w:t>1.2</w:t>
      </w:r>
      <w:r w:rsidRPr="00B9006B">
        <w:rPr>
          <w:rFonts w:eastAsia="Arial" w:cs="Arial"/>
        </w:rPr>
        <w:t xml:space="preserve"> </w:t>
      </w:r>
      <w:r w:rsidRPr="00B9006B">
        <w:t xml:space="preserve">Description </w:t>
      </w:r>
    </w:p>
    <w:p w:rsidR="00FE454B" w:rsidRPr="00B9006B" w:rsidRDefault="00140B26">
      <w:pPr>
        <w:spacing w:after="259" w:line="237" w:lineRule="auto"/>
        <w:ind w:left="-5" w:hanging="10"/>
        <w:rPr>
          <w:rFonts w:ascii="Century Gothic" w:hAnsi="Century Gothic"/>
        </w:rPr>
      </w:pPr>
      <w:r w:rsidRPr="00B9006B">
        <w:rPr>
          <w:rFonts w:ascii="Century Gothic" w:eastAsia="Segoe UI" w:hAnsi="Century Gothic" w:cs="Segoe UI"/>
          <w:sz w:val="21"/>
        </w:rPr>
        <w:t>Dans ce rapport du module 306 sur la gestion de projet, nous allons créer un hôtel 5 étoiles à partir d’une base fournie sur le logiciel Sweet Home 3D. Il y aura un livrable toute la semai</w:t>
      </w:r>
      <w:r w:rsidRPr="00B9006B">
        <w:rPr>
          <w:rFonts w:ascii="Century Gothic" w:eastAsia="Segoe UI" w:hAnsi="Century Gothic" w:cs="Segoe UI"/>
          <w:sz w:val="21"/>
        </w:rPr>
        <w:t xml:space="preserve">ne pour voir l’avancé de l’hôtel.  </w:t>
      </w:r>
    </w:p>
    <w:p w:rsidR="00FE454B" w:rsidRPr="00B9006B" w:rsidRDefault="00140B26">
      <w:pPr>
        <w:spacing w:after="259" w:line="237" w:lineRule="auto"/>
        <w:ind w:left="-5" w:hanging="10"/>
        <w:rPr>
          <w:rFonts w:ascii="Century Gothic" w:hAnsi="Century Gothic"/>
        </w:rPr>
      </w:pPr>
      <w:r w:rsidRPr="00B9006B">
        <w:rPr>
          <w:rFonts w:ascii="Century Gothic" w:eastAsia="Segoe UI" w:hAnsi="Century Gothic" w:cs="Segoe UI"/>
          <w:sz w:val="21"/>
        </w:rPr>
        <w:t xml:space="preserve">Sweet Home 3D est un logiciel ludique qui permet de créer une infinité de chose en 3D comme des maisons ou bien des hôtels </w:t>
      </w:r>
    </w:p>
    <w:p w:rsidR="00FE454B" w:rsidRPr="00B9006B" w:rsidRDefault="00140B26">
      <w:pPr>
        <w:spacing w:after="225"/>
        <w:ind w:left="1133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0"/>
        <w:ind w:left="561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1.3</w:t>
      </w:r>
      <w:r w:rsidRPr="00B9006B">
        <w:rPr>
          <w:rFonts w:ascii="Century Gothic" w:eastAsia="Arial" w:hAnsi="Century Gothic" w:cs="Arial"/>
          <w:b/>
          <w:sz w:val="28"/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Matériel et logiciels à disposition </w:t>
      </w:r>
    </w:p>
    <w:p w:rsidR="00FE454B" w:rsidRPr="00B9006B" w:rsidRDefault="00140B26">
      <w:pPr>
        <w:tabs>
          <w:tab w:val="center" w:pos="1445"/>
          <w:tab w:val="center" w:pos="2716"/>
        </w:tabs>
        <w:spacing w:after="145"/>
        <w:rPr>
          <w:rFonts w:ascii="Century Gothic" w:hAnsi="Century Gothic"/>
        </w:rPr>
      </w:pPr>
      <w:r w:rsidRPr="00B9006B">
        <w:rPr>
          <w:rFonts w:ascii="Century Gothic" w:hAnsi="Century Gothic"/>
        </w:rPr>
        <w:tab/>
      </w:r>
      <w:r w:rsidRPr="00B9006B">
        <w:rPr>
          <w:rFonts w:ascii="Century Gothic" w:eastAsia="Century Gothic" w:hAnsi="Century Gothic" w:cs="Century Gothic"/>
          <w:sz w:val="16"/>
        </w:rPr>
        <w:t>-</w:t>
      </w:r>
      <w:r w:rsidRPr="00B9006B">
        <w:rPr>
          <w:rFonts w:ascii="Century Gothic" w:eastAsia="Arial" w:hAnsi="Century Gothic" w:cs="Arial"/>
          <w:sz w:val="16"/>
        </w:rPr>
        <w:t xml:space="preserve"> </w:t>
      </w:r>
      <w:r w:rsidRPr="00B9006B">
        <w:rPr>
          <w:rFonts w:ascii="Century Gothic" w:eastAsia="Arial" w:hAnsi="Century Gothic" w:cs="Arial"/>
          <w:sz w:val="16"/>
        </w:rPr>
        <w:tab/>
      </w:r>
      <w:r w:rsidRPr="00B9006B">
        <w:rPr>
          <w:rFonts w:ascii="Century Gothic" w:eastAsia="Century Gothic" w:hAnsi="Century Gothic" w:cs="Century Gothic"/>
          <w:sz w:val="16"/>
        </w:rPr>
        <w:t xml:space="preserve">Logiciel Sweet Home 3D </w:t>
      </w:r>
    </w:p>
    <w:p w:rsidR="00FE454B" w:rsidRPr="00B9006B" w:rsidRDefault="00140B26">
      <w:pPr>
        <w:spacing w:after="224"/>
        <w:ind w:left="1133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0"/>
        <w:ind w:left="561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1.4</w:t>
      </w:r>
      <w:r w:rsidRPr="00B9006B">
        <w:rPr>
          <w:rFonts w:ascii="Century Gothic" w:eastAsia="Arial" w:hAnsi="Century Gothic" w:cs="Arial"/>
          <w:b/>
          <w:sz w:val="28"/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Prérequis </w:t>
      </w:r>
    </w:p>
    <w:p w:rsidR="00FE454B" w:rsidRPr="00B9006B" w:rsidRDefault="00140B26">
      <w:pPr>
        <w:spacing w:after="223"/>
        <w:ind w:left="1128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16"/>
        </w:rPr>
        <w:t>Connaissance de base sur Sweet home 3D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3"/>
        <w:spacing w:after="89"/>
        <w:ind w:left="561"/>
      </w:pPr>
      <w:r w:rsidRPr="00B9006B">
        <w:t>1.5</w:t>
      </w:r>
      <w:r w:rsidRPr="00B9006B">
        <w:rPr>
          <w:rFonts w:eastAsia="Arial" w:cs="Arial"/>
        </w:rPr>
        <w:t xml:space="preserve"> </w:t>
      </w:r>
      <w:r w:rsidRPr="00B9006B">
        <w:t xml:space="preserve">Cahier des charges </w:t>
      </w:r>
    </w:p>
    <w:p w:rsidR="00FE454B" w:rsidRPr="00B9006B" w:rsidRDefault="00140B26">
      <w:pPr>
        <w:pStyle w:val="Titre4"/>
        <w:spacing w:after="54"/>
        <w:ind w:left="1128"/>
      </w:pPr>
      <w:r w:rsidRPr="00B9006B">
        <w:t>1.5.1</w:t>
      </w:r>
      <w:r w:rsidRPr="00B9006B">
        <w:rPr>
          <w:rFonts w:eastAsia="Arial" w:cs="Arial"/>
        </w:rPr>
        <w:t xml:space="preserve"> </w:t>
      </w:r>
      <w:r w:rsidRPr="00B9006B">
        <w:t xml:space="preserve">Objectifs et portée du projet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0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 compléter. Il s’agit d’ébaucher des réponses aux questions de l’acronyme CQQCOQP (Combien, Quoi, Qui, Comment, Où, Quand, Pourquoi) </w:t>
      </w:r>
    </w:p>
    <w:p w:rsidR="00FE454B" w:rsidRPr="00B9006B" w:rsidRDefault="00140B26">
      <w:pPr>
        <w:spacing w:after="180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4"/>
        <w:spacing w:after="54"/>
        <w:ind w:left="1128"/>
      </w:pPr>
      <w:r w:rsidRPr="00B9006B">
        <w:t>1.5.2</w:t>
      </w:r>
      <w:r w:rsidRPr="00B9006B">
        <w:rPr>
          <w:rFonts w:eastAsia="Arial" w:cs="Arial"/>
        </w:rPr>
        <w:t xml:space="preserve"> </w:t>
      </w:r>
      <w:r w:rsidRPr="00B9006B">
        <w:t>Caractéris</w:t>
      </w:r>
      <w:r w:rsidRPr="00B9006B">
        <w:t xml:space="preserve">tiques des utilisateurs et impacts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3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lastRenderedPageBreak/>
        <w:t xml:space="preserve">A compléter… Il s’agit d’identifier le(s) profil(s) de(s) utilisateur-trice(s) type, et les conséquences que cela va avoir sur la conception (couleurs, ergonomie, utilisation, etc.) </w:t>
      </w:r>
    </w:p>
    <w:p w:rsidR="00FE454B" w:rsidRPr="00B9006B" w:rsidRDefault="00140B26">
      <w:pPr>
        <w:spacing w:after="180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4"/>
        <w:spacing w:after="51"/>
        <w:ind w:left="1128"/>
      </w:pPr>
      <w:r w:rsidRPr="00B9006B">
        <w:t>1.5.3</w:t>
      </w:r>
      <w:r w:rsidRPr="00B9006B">
        <w:rPr>
          <w:rFonts w:eastAsia="Arial" w:cs="Arial"/>
        </w:rPr>
        <w:t xml:space="preserve"> </w:t>
      </w:r>
      <w:r w:rsidRPr="00B9006B">
        <w:t xml:space="preserve">Fonctionnalités requises (du point de vue de l’utilisateur)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3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 compléter par une espèce de mode d’emploi du produit. S’il s’agissait d’une montre, décrire qu’à part l’heure, il y aura la possibilité d’utiliser un chronomètre, un réveil, …  </w:t>
      </w:r>
    </w:p>
    <w:p w:rsidR="00FE454B" w:rsidRPr="00B9006B" w:rsidRDefault="00140B26">
      <w:pPr>
        <w:spacing w:after="180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54"/>
        <w:ind w:left="1128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1.5.4</w:t>
      </w:r>
      <w:r w:rsidRPr="00B9006B">
        <w:rPr>
          <w:rFonts w:ascii="Century Gothic" w:eastAsia="Arial" w:hAnsi="Century Gothic" w:cs="Arial"/>
          <w:i/>
          <w:sz w:val="24"/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>Contr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aintes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0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Sécurité, backups, disponibilité, système utilisé, interfaces avec autres logiciels, etc. </w:t>
      </w:r>
    </w:p>
    <w:p w:rsidR="00FE454B" w:rsidRPr="00B9006B" w:rsidRDefault="00140B26">
      <w:pPr>
        <w:spacing w:after="0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54"/>
        <w:ind w:left="1128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1.5.5</w:t>
      </w:r>
      <w:r w:rsidRPr="00B9006B">
        <w:rPr>
          <w:rFonts w:ascii="Century Gothic" w:eastAsia="Arial" w:hAnsi="Century Gothic" w:cs="Arial"/>
          <w:i/>
          <w:sz w:val="24"/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Travail à réaliser par l'apprenti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0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Décrire à quoi doit ressembler le travail produit, ce qu’il faudra rendre …  </w:t>
      </w:r>
    </w:p>
    <w:p w:rsidR="00FE454B" w:rsidRPr="00B9006B" w:rsidRDefault="00140B26">
      <w:pPr>
        <w:spacing w:after="180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51"/>
        <w:ind w:left="1128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1.5.6</w:t>
      </w:r>
      <w:r w:rsidRPr="00B9006B">
        <w:rPr>
          <w:rFonts w:ascii="Century Gothic" w:eastAsia="Arial" w:hAnsi="Century Gothic" w:cs="Arial"/>
          <w:i/>
          <w:sz w:val="24"/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Si le temps le permet … </w:t>
      </w:r>
    </w:p>
    <w:p w:rsidR="00FE454B" w:rsidRPr="00B9006B" w:rsidRDefault="00140B26">
      <w:pPr>
        <w:spacing w:after="64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47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Objectifs complémentairesau cas où le projet n’est pas assez ambitieux dans le temps imparti…  </w:t>
      </w:r>
    </w:p>
    <w:p w:rsidR="00FE454B" w:rsidRPr="00B9006B" w:rsidRDefault="00140B26">
      <w:pPr>
        <w:spacing w:after="181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54"/>
        <w:ind w:left="1128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1.5.7</w:t>
      </w:r>
      <w:r w:rsidRPr="00B9006B">
        <w:rPr>
          <w:rFonts w:ascii="Century Gothic" w:eastAsia="Arial" w:hAnsi="Century Gothic" w:cs="Arial"/>
          <w:i/>
          <w:sz w:val="24"/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Méthodes de validation des solutions </w:t>
      </w:r>
    </w:p>
    <w:p w:rsidR="00FE454B" w:rsidRPr="00B9006B" w:rsidRDefault="00140B26">
      <w:pPr>
        <w:spacing w:after="62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spacing w:after="150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les tests vont être entrepris, quels tests doivent être entrepris, etc.…  </w:t>
      </w:r>
    </w:p>
    <w:p w:rsidR="00FE454B" w:rsidRPr="00B9006B" w:rsidRDefault="00140B26">
      <w:pPr>
        <w:spacing w:after="224"/>
        <w:ind w:left="1814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561"/>
      </w:pPr>
      <w:r w:rsidRPr="00B9006B">
        <w:t>1.6</w:t>
      </w:r>
      <w:r w:rsidRPr="00B9006B">
        <w:rPr>
          <w:rFonts w:eastAsia="Arial" w:cs="Arial"/>
        </w:rPr>
        <w:t xml:space="preserve"> </w:t>
      </w:r>
      <w:r w:rsidRPr="00B9006B">
        <w:t xml:space="preserve">Eléments évalués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Cette section doit être élaborée et validée avec le chef de projet. </w:t>
      </w:r>
    </w:p>
    <w:p w:rsidR="00FE454B" w:rsidRPr="00B9006B" w:rsidRDefault="00140B26">
      <w:pPr>
        <w:spacing w:after="0"/>
        <w:ind w:left="1418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éléments évalués peuvent être choisis dans la liste suivante : 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rapport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planifications (initiale et détaillée)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journal de travail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code et les commentaires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Etat de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fonctionnement du produit livré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documentations de mise en œuvre et d’utilisation </w:t>
      </w:r>
    </w:p>
    <w:p w:rsidR="00FE454B" w:rsidRPr="00B9006B" w:rsidRDefault="00140B26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Possibilité de transmettre le travail à une personne extérieure pour le terminer, le corriger ou le compléter </w:t>
      </w:r>
    </w:p>
    <w:p w:rsidR="00FE454B" w:rsidRPr="00B9006B" w:rsidRDefault="00140B26">
      <w:pPr>
        <w:numPr>
          <w:ilvl w:val="0"/>
          <w:numId w:val="2"/>
        </w:numPr>
        <w:spacing w:after="366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Compréhension du travail </w:t>
      </w:r>
    </w:p>
    <w:p w:rsidR="00420B77" w:rsidRPr="00B9006B" w:rsidRDefault="00140B26" w:rsidP="00420B77">
      <w:pPr>
        <w:pStyle w:val="Titre2"/>
        <w:tabs>
          <w:tab w:val="center" w:pos="2373"/>
        </w:tabs>
        <w:spacing w:after="0"/>
        <w:ind w:left="-15" w:firstLine="0"/>
      </w:pPr>
      <w:r w:rsidRPr="00B9006B">
        <w:t>2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PLANIFICATION INITIALE </w:t>
      </w:r>
    </w:p>
    <w:p w:rsidR="00420B77" w:rsidRPr="00B9006B" w:rsidRDefault="00420B77">
      <w:pPr>
        <w:spacing w:after="12" w:line="248" w:lineRule="auto"/>
        <w:ind w:left="1413" w:hanging="10"/>
        <w:jc w:val="both"/>
        <w:rPr>
          <w:rFonts w:ascii="Century Gothic" w:eastAsia="Century Gothic" w:hAnsi="Century Gothic" w:cs="Century Gothic"/>
          <w:color w:val="548DD4"/>
          <w:sz w:val="16"/>
        </w:rPr>
      </w:pPr>
    </w:p>
    <w:p w:rsidR="00B9006B" w:rsidRPr="00B9006B" w:rsidRDefault="00B9006B" w:rsidP="00B9006B">
      <w:pPr>
        <w:spacing w:after="12" w:line="248" w:lineRule="auto"/>
        <w:jc w:val="both"/>
        <w:rPr>
          <w:rFonts w:ascii="Century Gothic" w:eastAsia="Century Gothic" w:hAnsi="Century Gothic" w:cs="Century Gothic"/>
          <w:color w:val="auto"/>
          <w:sz w:val="16"/>
        </w:rPr>
      </w:pPr>
      <w:r w:rsidRPr="00B9006B">
        <w:rPr>
          <w:rFonts w:ascii="Century Gothic" w:eastAsia="Century Gothic" w:hAnsi="Century Gothic" w:cs="Century Gothic"/>
          <w:color w:val="auto"/>
          <w:sz w:val="16"/>
        </w:rPr>
        <w:t>Date de début : 19.02.2024</w:t>
      </w:r>
    </w:p>
    <w:p w:rsidR="00B9006B" w:rsidRPr="00B9006B" w:rsidRDefault="00B9006B" w:rsidP="00B9006B">
      <w:pPr>
        <w:spacing w:after="12" w:line="248" w:lineRule="auto"/>
        <w:jc w:val="both"/>
        <w:rPr>
          <w:rFonts w:ascii="Century Gothic" w:eastAsia="Century Gothic" w:hAnsi="Century Gothic" w:cs="Century Gothic"/>
          <w:color w:val="auto"/>
          <w:sz w:val="16"/>
        </w:rPr>
      </w:pPr>
      <w:r w:rsidRPr="00B9006B">
        <w:rPr>
          <w:rFonts w:ascii="Century Gothic" w:eastAsia="Century Gothic" w:hAnsi="Century Gothic" w:cs="Century Gothic"/>
          <w:color w:val="auto"/>
          <w:sz w:val="16"/>
        </w:rPr>
        <w:t>Date de fin : 15.03.2024</w:t>
      </w:r>
    </w:p>
    <w:p w:rsidR="00B9006B" w:rsidRPr="00B9006B" w:rsidRDefault="00B9006B" w:rsidP="00B9006B">
      <w:pPr>
        <w:spacing w:after="12" w:line="248" w:lineRule="auto"/>
        <w:jc w:val="both"/>
        <w:rPr>
          <w:rFonts w:ascii="Century Gothic" w:eastAsia="Century Gothic" w:hAnsi="Century Gothic" w:cs="Century Gothic"/>
          <w:color w:val="auto"/>
          <w:sz w:val="16"/>
        </w:rPr>
      </w:pPr>
      <w:r w:rsidRPr="00B9006B">
        <w:rPr>
          <w:rFonts w:ascii="Century Gothic" w:eastAsia="Century Gothic" w:hAnsi="Century Gothic" w:cs="Century Gothic"/>
          <w:color w:val="auto"/>
          <w:sz w:val="16"/>
        </w:rPr>
        <w:t>Vacances : 10.02.2024 jusqu’au 18.02.2024</w:t>
      </w:r>
    </w:p>
    <w:p w:rsidR="00B9006B" w:rsidRPr="00B9006B" w:rsidRDefault="00B9006B" w:rsidP="00B9006B">
      <w:pPr>
        <w:spacing w:after="373"/>
        <w:ind w:left="1418"/>
        <w:rPr>
          <w:rFonts w:ascii="Century Gothic" w:eastAsia="Century Gothic" w:hAnsi="Century Gothic" w:cs="Century Gothic"/>
          <w:color w:val="auto"/>
          <w:szCs w:val="24"/>
        </w:rPr>
      </w:pPr>
      <w:r w:rsidRPr="00B9006B">
        <w:rPr>
          <w:rFonts w:ascii="Century Gothic" w:eastAsia="Century Gothic" w:hAnsi="Century Gothic" w:cs="Century Gothic"/>
          <w:color w:val="auto"/>
          <w:szCs w:val="24"/>
        </w:rPr>
        <w:lastRenderedPageBreak/>
        <w:t>Sprint 2 : faire le salon, faire les toilettes, faire la chambre. Le sprint débutera le 19.02.2024 jusqu’au 24.02.2024</w:t>
      </w:r>
    </w:p>
    <w:p w:rsidR="00B9006B" w:rsidRPr="00B9006B" w:rsidRDefault="00B9006B" w:rsidP="00B9006B">
      <w:pPr>
        <w:spacing w:after="373"/>
        <w:ind w:left="1418"/>
        <w:rPr>
          <w:rFonts w:ascii="Century Gothic" w:eastAsia="Century Gothic" w:hAnsi="Century Gothic" w:cs="Century Gothic"/>
          <w:color w:val="auto"/>
          <w:szCs w:val="24"/>
        </w:rPr>
      </w:pPr>
      <w:r w:rsidRPr="00B9006B">
        <w:rPr>
          <w:rFonts w:ascii="Century Gothic" w:eastAsia="Century Gothic" w:hAnsi="Century Gothic" w:cs="Century Gothic"/>
          <w:color w:val="auto"/>
          <w:szCs w:val="24"/>
        </w:rPr>
        <w:t>Sprint 4 : faire la cuisine, faire la salle d’arcade. Le sprint débutera 04.03.2024 juqu’au 09.03.2024.</w:t>
      </w:r>
    </w:p>
    <w:p w:rsidR="00B9006B" w:rsidRPr="00B9006B" w:rsidRDefault="00B9006B" w:rsidP="00B9006B">
      <w:pPr>
        <w:spacing w:after="373"/>
        <w:ind w:left="1418"/>
        <w:rPr>
          <w:rFonts w:ascii="Century Gothic" w:eastAsia="Century Gothic" w:hAnsi="Century Gothic" w:cs="Century Gothic"/>
          <w:color w:val="auto"/>
          <w:szCs w:val="24"/>
        </w:rPr>
      </w:pPr>
      <w:r w:rsidRPr="00B9006B">
        <w:rPr>
          <w:rFonts w:ascii="Century Gothic" w:eastAsia="Century Gothic" w:hAnsi="Century Gothic" w:cs="Century Gothic"/>
          <w:color w:val="auto"/>
          <w:szCs w:val="24"/>
        </w:rPr>
        <w:t>Le sprint 3, du 26.02.2024 au 02.03.2024, consiste à attribuer une User Story à chacun des élèves. Donc, cette semaine-ci, 3 pièces seront au minimum commencées et peut-être que certaines seront mêmes terminées.</w:t>
      </w:r>
    </w:p>
    <w:p w:rsidR="00FE454B" w:rsidRPr="00B9006B" w:rsidRDefault="00B9006B" w:rsidP="00B9006B">
      <w:pPr>
        <w:spacing w:after="373"/>
        <w:ind w:left="1418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auto"/>
          <w:szCs w:val="24"/>
        </w:rPr>
        <w:t>Sprint 5 (du 11.03 au 16.03) : il sera dédié aux finitions et aux retards accumulé durant la construction de l’hôtel</w:t>
      </w:r>
    </w:p>
    <w:p w:rsidR="00FE454B" w:rsidRPr="00B9006B" w:rsidRDefault="00140B26">
      <w:pPr>
        <w:pStyle w:val="Titre2"/>
        <w:tabs>
          <w:tab w:val="center" w:pos="2546"/>
        </w:tabs>
        <w:spacing w:after="0"/>
        <w:ind w:left="-15" w:firstLine="0"/>
      </w:pPr>
      <w:r w:rsidRPr="00B9006B">
        <w:t>3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ANALYSE FONCTIONNELLE </w:t>
      </w:r>
    </w:p>
    <w:p w:rsidR="00FE454B" w:rsidRPr="00B9006B" w:rsidRDefault="00140B26">
      <w:pPr>
        <w:spacing w:after="182"/>
        <w:ind w:left="1133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3.1.1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Chambres </w:t>
      </w:r>
    </w:p>
    <w:tbl>
      <w:tblPr>
        <w:tblStyle w:val="TableGrid"/>
        <w:tblW w:w="9062" w:type="dxa"/>
        <w:tblInd w:w="5" w:type="dxa"/>
        <w:tblCellMar>
          <w:top w:w="2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8"/>
        <w:gridCol w:w="7934"/>
      </w:tblGrid>
      <w:tr w:rsidR="00FE454B" w:rsidRPr="00B9006B">
        <w:trPr>
          <w:trHeight w:val="502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des chambres luxueuses Pour que mes clients puissent se reposer et dormir </w:t>
            </w:r>
          </w:p>
        </w:tc>
      </w:tr>
      <w:tr w:rsidR="00FE454B" w:rsidRPr="00B9006B">
        <w:trPr>
          <w:trHeight w:val="221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105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tabs>
                <w:tab w:val="center" w:pos="4821"/>
              </w:tabs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Lit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chaque chambre au millieu du mur de droite Il y a un lit double </w:t>
            </w:r>
          </w:p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Salle de bain dans Chaque chambre  à droite de la porte  il y a une salle de bain </w:t>
            </w:r>
          </w:p>
          <w:p w:rsidR="00FE454B" w:rsidRPr="00B9006B" w:rsidRDefault="00140B26">
            <w:pPr>
              <w:spacing w:after="11" w:line="242" w:lineRule="auto"/>
              <w:ind w:left="1486" w:hanging="1476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Table de nuit Dans Chaque chambres des deux côtés du lit  il y a des tables de nuit avec une lampe posé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dessus </w:t>
            </w:r>
          </w:p>
          <w:p w:rsidR="00FE454B" w:rsidRPr="00B9006B" w:rsidRDefault="00140B26">
            <w:pPr>
              <w:spacing w:after="0" w:line="257" w:lineRule="auto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douche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supérieur droit depuis la porte  il y a une italienne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douche italienne </w:t>
            </w:r>
          </w:p>
          <w:p w:rsidR="00FE454B" w:rsidRPr="00B9006B" w:rsidRDefault="00140B26">
            <w:pPr>
              <w:tabs>
                <w:tab w:val="center" w:pos="4665"/>
              </w:tabs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WC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inférieur droit  il y a des toilettes </w:t>
            </w:r>
          </w:p>
          <w:p w:rsidR="00FE454B" w:rsidRPr="00B9006B" w:rsidRDefault="00140B26">
            <w:pPr>
              <w:tabs>
                <w:tab w:val="center" w:pos="3939"/>
              </w:tabs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TV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pièce en face du lit  il y a une TV suspendu </w:t>
            </w:r>
          </w:p>
        </w:tc>
      </w:tr>
      <w:tr w:rsidR="00FE454B" w:rsidRPr="00B9006B">
        <w:trPr>
          <w:trHeight w:val="27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sol </w:t>
            </w:r>
          </w:p>
        </w:tc>
        <w:tc>
          <w:tcPr>
            <w:tcW w:w="79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5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au sol  il y a du parquet </w:t>
            </w:r>
          </w:p>
        </w:tc>
      </w:tr>
      <w:tr w:rsidR="00FE454B" w:rsidRPr="00B9006B">
        <w:trPr>
          <w:trHeight w:val="492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Bureau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5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au coin supérieur gauche il y a un bureau avec un un téléphone dessus </w:t>
            </w:r>
          </w:p>
        </w:tc>
      </w:tr>
      <w:tr w:rsidR="00FE454B" w:rsidRPr="00B9006B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Table TV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5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 sous la TV il y a un meuble avec des bouteilles </w:t>
            </w:r>
          </w:p>
        </w:tc>
      </w:tr>
      <w:tr w:rsidR="00FE454B" w:rsidRPr="00B9006B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Miroir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5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 A gauche de l'entrée  il y a un miroir </w:t>
            </w:r>
          </w:p>
        </w:tc>
      </w:tr>
      <w:tr w:rsidR="00FE454B" w:rsidRPr="00B9006B">
        <w:trPr>
          <w:trHeight w:val="468"/>
        </w:trPr>
        <w:tc>
          <w:tcPr>
            <w:tcW w:w="11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E454B" w:rsidRPr="00B9006B" w:rsidRDefault="00140B26">
            <w:pPr>
              <w:spacing w:after="21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lavabo </w:t>
            </w:r>
          </w:p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hAnsi="Century Gothic"/>
                <w:sz w:val="2"/>
              </w:rPr>
              <w:t xml:space="preserve"> 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5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de bain  au milieu à gauche  il y a un double lavabo avec un miroir au dessus </w:t>
            </w:r>
          </w:p>
        </w:tc>
      </w:tr>
    </w:tbl>
    <w:p w:rsidR="00FE454B" w:rsidRPr="00B9006B" w:rsidRDefault="00140B26">
      <w:pPr>
        <w:spacing w:after="193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3.1.2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>accueil</w:t>
      </w:r>
      <w:r w:rsidRPr="00B9006B">
        <w:rPr>
          <w:b w:val="0"/>
          <w:i/>
          <w:sz w:val="24"/>
        </w:rPr>
        <w:t xml:space="preserve">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d'un hôtel Je veux un accueil chaleureux à l'entrée du bâtiment </w:t>
            </w:r>
          </w:p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Pour les clients </w:t>
            </w:r>
          </w:p>
        </w:tc>
      </w:tr>
      <w:tr w:rsidR="00FE454B" w:rsidRPr="00B9006B">
        <w:trPr>
          <w:trHeight w:val="271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105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  <w:bookmarkStart w:id="0" w:name="_GoBack"/>
            <w:bookmarkEnd w:id="0"/>
          </w:p>
          <w:p w:rsidR="00FE454B" w:rsidRPr="00B9006B" w:rsidRDefault="00140B26">
            <w:pPr>
              <w:spacing w:after="0" w:line="240" w:lineRule="auto"/>
              <w:ind w:left="759" w:hanging="74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droite,  il y a 1 guichet destiner à la réception des clients </w:t>
            </w:r>
          </w:p>
          <w:p w:rsidR="00FE454B" w:rsidRPr="00B9006B" w:rsidRDefault="00140B26">
            <w:pPr>
              <w:spacing w:after="2" w:line="240" w:lineRule="auto"/>
              <w:ind w:left="759" w:hanging="74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gauche,  il y a 1 guichet destiner à la réception des clients </w:t>
            </w:r>
          </w:p>
          <w:p w:rsidR="00FE454B" w:rsidRPr="00B9006B" w:rsidRDefault="00140B26">
            <w:pPr>
              <w:spacing w:after="0"/>
              <w:ind w:right="1978"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accueil à l'accueil, sur chaque guichet je veux un écran accueil à l'accueil, sur chaque guichet je veux un clavier accueil à l'acc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ueil, sur chaque guichet je veux une souris accueil à l'accueil, sur chaque guichet je veux un téléphone fixe cablé accueil à l'accueil, sur chaque guichet je veux un terminal de paiement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à l'accueil, derrière chaque guichet je veux une chaise </w:t>
            </w:r>
          </w:p>
        </w:tc>
      </w:tr>
    </w:tbl>
    <w:p w:rsidR="00FE454B" w:rsidRPr="00B9006B" w:rsidRDefault="00140B26">
      <w:pPr>
        <w:spacing w:after="193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3.1.3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Couloir </w:t>
      </w:r>
    </w:p>
    <w:tbl>
      <w:tblPr>
        <w:tblStyle w:val="TableGrid"/>
        <w:tblW w:w="8865" w:type="dxa"/>
        <w:tblInd w:w="5" w:type="dxa"/>
        <w:tblCellMar>
          <w:top w:w="59" w:type="dxa"/>
          <w:left w:w="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865"/>
      </w:tblGrid>
      <w:tr w:rsidR="00FE454B" w:rsidRPr="00B9006B">
        <w:trPr>
          <w:trHeight w:val="254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un couloir Pour pouvoir se déplacer dans l'immeuble </w:t>
            </w:r>
          </w:p>
        </w:tc>
      </w:tr>
      <w:tr w:rsidR="00FE454B" w:rsidRPr="00B9006B">
        <w:trPr>
          <w:trHeight w:val="2218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20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spacing w:after="3" w:line="254" w:lineRule="auto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cloison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toute autour du puit de lumière il y a des cloisons à moitie fermé sol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couloir au sol  il y a de la moquette mur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 sur le mur  il y a des tableau d'art végétation Dans le couloir près des porte  il y a des plantes porte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Dans le couloir au niveau des chambres  il y a une porte pour chaque chambre lustr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au plafond il y a des lustres </w:t>
            </w:r>
          </w:p>
          <w:p w:rsidR="00FE454B" w:rsidRPr="00B9006B" w:rsidRDefault="00140B26">
            <w:pPr>
              <w:tabs>
                <w:tab w:val="center" w:pos="3540"/>
              </w:tabs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Couloir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à chaque étage  il y a un couloir </w:t>
            </w:r>
          </w:p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Extincteur Dans les couloirs à coté de l'ascenseur il y a un extincteur </w:t>
            </w:r>
          </w:p>
        </w:tc>
      </w:tr>
    </w:tbl>
    <w:p w:rsidR="00FE454B" w:rsidRPr="00B9006B" w:rsidRDefault="00140B26">
      <w:pPr>
        <w:spacing w:after="194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3.1.4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restaurant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restaurant  pour que les clients puissent y manger et boire </w:t>
            </w:r>
          </w:p>
        </w:tc>
      </w:tr>
      <w:tr w:rsidR="00FE454B" w:rsidRPr="00B9006B">
        <w:trPr>
          <w:trHeight w:val="270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105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spacing w:after="0" w:line="242" w:lineRule="auto"/>
              <w:ind w:left="1011" w:hanging="1001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au rez de chaussée a côté de l'accueil il y a un grand restaurant de 50 tables carrés </w:t>
            </w:r>
          </w:p>
          <w:p w:rsidR="00FE454B" w:rsidRPr="00B9006B" w:rsidRDefault="00140B26">
            <w:pPr>
              <w:spacing w:after="0" w:line="240" w:lineRule="auto"/>
              <w:ind w:left="10" w:right="80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restaurant dans le restaurant sur chaq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ue table il y a un verre a vin et un verre normal restaurant dans le restaurant sur chaque table il y a une serviette restaurant dans le restaurant devant chaque table il y 4 chaises </w:t>
            </w:r>
          </w:p>
          <w:p w:rsidR="00FE454B" w:rsidRPr="00B9006B" w:rsidRDefault="00140B26">
            <w:pPr>
              <w:spacing w:after="3" w:line="240" w:lineRule="auto"/>
              <w:ind w:left="1011" w:hanging="1001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restaurant dans le restaurant sur chaque table il y a des couvercles (co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uteaux, fourchettes, cuillères) </w:t>
            </w:r>
          </w:p>
          <w:p w:rsidR="00FE454B" w:rsidRPr="00B9006B" w:rsidRDefault="00140B26">
            <w:pPr>
              <w:spacing w:after="0"/>
              <w:ind w:right="448"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dans le restaurant au fond à droite la ou il n'y a pas de table il y a un mini bar restaurant sur plafond du restaurant, il y a des lustres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restaurant sur chaque table il y a une chandelle au milieu </w:t>
            </w:r>
          </w:p>
        </w:tc>
      </w:tr>
    </w:tbl>
    <w:p w:rsidR="00FE454B" w:rsidRPr="00B9006B" w:rsidRDefault="00140B26">
      <w:pPr>
        <w:spacing w:after="0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3.1.5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Roof Top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25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Roof Top Pour que les clients se relaxent </w:t>
            </w:r>
          </w:p>
        </w:tc>
      </w:tr>
      <w:tr w:rsidR="00FE454B" w:rsidRPr="00B9006B">
        <w:trPr>
          <w:trHeight w:val="393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72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:rsidR="00FE454B" w:rsidRPr="00B9006B" w:rsidRDefault="00140B26">
            <w:pPr>
              <w:spacing w:after="1" w:line="252" w:lineRule="auto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jacuzzi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sur le roof top à  gauche de l'ascenseur de l'entrée il y a un jacuzzi blanc bar à cocktail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en face du jacuzzi, à l'autre extrémité du bâtiment  il y a un bar à cocktail </w:t>
            </w:r>
          </w:p>
          <w:p w:rsidR="00FE454B" w:rsidRPr="00B9006B" w:rsidRDefault="00140B26">
            <w:pPr>
              <w:spacing w:after="0" w:line="257" w:lineRule="auto"/>
              <w:ind w:left="10" w:right="215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 top en face du jacuzzi  il y a 7 transats vit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tout autour du roof top il y a des vitres de 2,5m de hauteur peignoirs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derrière le jacuzzi il y a des peignoirs blancs à disposition </w:t>
            </w:r>
          </w:p>
          <w:p w:rsidR="00FE454B" w:rsidRPr="00B9006B" w:rsidRDefault="00140B26">
            <w:pPr>
              <w:tabs>
                <w:tab w:val="center" w:pos="4251"/>
              </w:tabs>
              <w:spacing w:after="1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parasols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entre chaque transat il y a un parasol </w:t>
            </w:r>
          </w:p>
          <w:p w:rsidR="00FE454B" w:rsidRPr="00B9006B" w:rsidRDefault="00140B26">
            <w:pPr>
              <w:spacing w:after="0" w:line="258" w:lineRule="auto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plantes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of top entre les ascenseur et les escaliers il y a des plantes panneaux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au dessus de chaque ascenseur il y a un panneau solaire solaires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de 2m2 </w:t>
            </w:r>
          </w:p>
          <w:p w:rsidR="00FE454B" w:rsidRPr="00B9006B" w:rsidRDefault="00140B26">
            <w:pPr>
              <w:spacing w:after="0"/>
              <w:ind w:right="405"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linges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sur chaque transat il y a un linge blanc stand de glace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top  à droite de l'escalier de l'entrée il y a un stand de glace plantes/palmiers sur le roof top un peu partout  il y a des plantes / palmiers piscine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a l'angle supérieur droit il y a une piscine de 2m sur 5m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 top e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n face du stand de glace il y a 4 transats </w:t>
            </w:r>
          </w:p>
        </w:tc>
      </w:tr>
    </w:tbl>
    <w:p w:rsidR="00FE454B" w:rsidRPr="00B9006B" w:rsidRDefault="00140B26">
      <w:pPr>
        <w:spacing w:after="193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0" w:right="5203" w:firstLine="0"/>
        <w:jc w:val="center"/>
      </w:pPr>
      <w:r w:rsidRPr="00B9006B">
        <w:rPr>
          <w:b w:val="0"/>
          <w:i/>
          <w:sz w:val="24"/>
        </w:rPr>
        <w:t>3.1.6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Toilettes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des toilettes pour que les clients puissent faire leurs besoins sans rentrer dans leurs chambres </w:t>
            </w:r>
          </w:p>
        </w:tc>
      </w:tr>
      <w:tr w:rsidR="00FE454B" w:rsidRPr="00B9006B">
        <w:trPr>
          <w:trHeight w:val="467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79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spacing w:after="0" w:line="244" w:lineRule="auto"/>
              <w:ind w:left="10" w:right="1744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à droites de la portes il y a 3 lavabo toilettes </w:t>
            </w:r>
          </w:p>
          <w:p w:rsidR="00FE454B" w:rsidRPr="00B9006B" w:rsidRDefault="00140B26">
            <w:pPr>
              <w:spacing w:after="13" w:line="240" w:lineRule="auto"/>
              <w:ind w:left="10" w:right="338"/>
              <w:jc w:val="both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dans le dans le toilettes pour homes à gauches de la porte il y a 3 urinoirs toilettes dans le dans le toilettes pour hommes à droites des urinoirs  il y a 3 cabines où il y a toi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>lettes des toilettes dans les dans les toilettes a côté de chaque lavabo il y a du savon toilette dans les dans les toilettes  au dessus des lavabos il y a un grand mirroir toilettes dans les dans les toilettes à droites des lavabo  il y a deux sechoirs to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ilettes </w:t>
            </w:r>
          </w:p>
          <w:p w:rsidR="00FE454B" w:rsidRPr="00B9006B" w:rsidRDefault="00140B26">
            <w:pPr>
              <w:spacing w:after="6" w:line="247" w:lineRule="auto"/>
              <w:ind w:left="10" w:right="16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les toilettes à gauche de chaque lavabo il y a une petite plante toilettes </w:t>
            </w:r>
          </w:p>
          <w:p w:rsidR="00FE454B" w:rsidRPr="00B9006B" w:rsidRDefault="00140B26">
            <w:pPr>
              <w:spacing w:after="9" w:line="244" w:lineRule="auto"/>
              <w:ind w:left="10" w:right="71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dans chaque cabines il y a une brosse de nettoyage toilettes </w:t>
            </w:r>
          </w:p>
          <w:p w:rsidR="00FE454B" w:rsidRPr="00B9006B" w:rsidRDefault="00140B26">
            <w:pPr>
              <w:spacing w:after="0"/>
              <w:ind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pour femmes en face des toilettes pour hommes  a gauche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toilettes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de la porte il y a 6 cabines </w:t>
            </w:r>
          </w:p>
        </w:tc>
      </w:tr>
    </w:tbl>
    <w:p w:rsidR="00FE454B" w:rsidRPr="00B9006B" w:rsidRDefault="00140B26">
      <w:pPr>
        <w:spacing w:after="194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0" w:right="5596" w:firstLine="0"/>
        <w:jc w:val="right"/>
      </w:pPr>
      <w:r w:rsidRPr="00B9006B">
        <w:rPr>
          <w:b w:val="0"/>
          <w:i/>
          <w:sz w:val="24"/>
        </w:rPr>
        <w:t>3.1.7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salle d'arcade </w:t>
      </w:r>
    </w:p>
    <w:tbl>
      <w:tblPr>
        <w:tblStyle w:val="TableGrid"/>
        <w:tblW w:w="9062" w:type="dxa"/>
        <w:tblInd w:w="5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337"/>
        <w:gridCol w:w="7064"/>
      </w:tblGrid>
      <w:tr w:rsidR="00FE454B" w:rsidRPr="00B9006B">
        <w:trPr>
          <w:trHeight w:val="254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proprio  je veux une salle d'arcade pour les jeunes puissent s'occuper </w:t>
            </w:r>
          </w:p>
        </w:tc>
      </w:tr>
      <w:tr w:rsidR="00FE454B" w:rsidRPr="00B9006B">
        <w:trPr>
          <w:trHeight w:val="2218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105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:rsidR="00FE454B" w:rsidRPr="00B9006B" w:rsidRDefault="00140B26">
            <w:pPr>
              <w:spacing w:after="0" w:line="257" w:lineRule="auto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sur le 4ème  étage en face de l'ascenseur il y a une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salle d'arcade </w:t>
            </w:r>
          </w:p>
          <w:p w:rsidR="00FE454B" w:rsidRPr="00B9006B" w:rsidRDefault="00140B26">
            <w:pPr>
              <w:spacing w:after="8" w:line="252" w:lineRule="auto"/>
              <w:ind w:left="10" w:right="697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au plafond il y a des leds violets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il y a des murs recouvert d'un papier peint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"étoilées moderne" </w:t>
            </w:r>
          </w:p>
          <w:p w:rsidR="00FE454B" w:rsidRPr="00B9006B" w:rsidRDefault="00140B26">
            <w:pPr>
              <w:spacing w:after="0"/>
              <w:ind w:left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 en face de l'entrée il y a 4 bornes d'arcade d'arcade </w:t>
            </w:r>
          </w:p>
        </w:tc>
      </w:tr>
      <w:tr w:rsidR="00FE454B" w:rsidRPr="00B9006B">
        <w:trPr>
          <w:trHeight w:val="52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E454B" w:rsidRPr="00B9006B" w:rsidRDefault="00FE454B">
            <w:pPr>
              <w:rPr>
                <w:rFonts w:ascii="Century Gothic" w:hAnsi="Century Gothic"/>
              </w:rPr>
            </w:pPr>
          </w:p>
        </w:tc>
        <w:tc>
          <w:tcPr>
            <w:tcW w:w="70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dans la salle d'arcade a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gauche des bornes il y a deux flipper </w:t>
            </w:r>
          </w:p>
        </w:tc>
      </w:tr>
      <w:tr w:rsidR="00FE454B" w:rsidRPr="00B9006B">
        <w:trPr>
          <w:trHeight w:val="491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FE454B" w:rsidRPr="00B9006B" w:rsidRDefault="00FE454B">
            <w:pPr>
              <w:rPr>
                <w:rFonts w:ascii="Century Gothic" w:hAnsi="Century Gothic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des bornes il y des pinces à attrape peluches </w:t>
            </w:r>
          </w:p>
        </w:tc>
      </w:tr>
      <w:tr w:rsidR="00FE454B" w:rsidRPr="00B9006B">
        <w:trPr>
          <w:trHeight w:val="490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454B" w:rsidRPr="00B9006B" w:rsidRDefault="00140B26">
            <w:pPr>
              <w:spacing w:after="0"/>
              <w:ind w:left="1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s'arcade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:rsidR="00FE454B" w:rsidRPr="00B9006B" w:rsidRDefault="00FE454B">
            <w:pPr>
              <w:rPr>
                <w:rFonts w:ascii="Century Gothic" w:hAnsi="Century Gothic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jc w:val="both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 l'attrape peluche  il y a un jeux de tirs </w:t>
            </w:r>
          </w:p>
        </w:tc>
      </w:tr>
      <w:tr w:rsidR="00FE454B" w:rsidRPr="00B9006B">
        <w:trPr>
          <w:trHeight w:val="468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E454B" w:rsidRPr="00B9006B" w:rsidRDefault="00140B26">
            <w:pPr>
              <w:spacing w:after="0"/>
              <w:ind w:left="10"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d'arcade 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454B" w:rsidRPr="00B9006B" w:rsidRDefault="00FE454B">
            <w:pPr>
              <w:rPr>
                <w:rFonts w:ascii="Century Gothic" w:hAnsi="Century Gothic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gauche des flipper il y un billard </w:t>
            </w:r>
          </w:p>
        </w:tc>
      </w:tr>
    </w:tbl>
    <w:p w:rsidR="00FE454B" w:rsidRPr="00B9006B" w:rsidRDefault="00140B26">
      <w:pPr>
        <w:spacing w:after="193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3.1.8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Cuisine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j'aimerai une cuisine pour que les cuisiner puissent faire de bons plats pour les clients </w:t>
            </w:r>
          </w:p>
        </w:tc>
      </w:tr>
      <w:tr w:rsidR="00FE454B" w:rsidRPr="00B9006B">
        <w:trPr>
          <w:trHeight w:val="295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99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spacing w:after="9" w:line="244" w:lineRule="auto"/>
              <w:ind w:left="10" w:right="1234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demi mur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cuisine au milieu du mur inférieur  il y a un demi mur porte réserve en face du demi mur  il y a une porte </w:t>
            </w:r>
          </w:p>
          <w:p w:rsidR="00FE454B" w:rsidRPr="00B9006B" w:rsidRDefault="00140B26">
            <w:pPr>
              <w:spacing w:after="0" w:line="247" w:lineRule="auto"/>
              <w:ind w:left="1388" w:hanging="137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réserve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Quand on ouvre la porte de la réserve  réserve pour mettre la nourriture de la cuisine </w:t>
            </w:r>
          </w:p>
          <w:p w:rsidR="00FE454B" w:rsidRPr="00B9006B" w:rsidRDefault="00140B26">
            <w:pPr>
              <w:spacing w:after="13" w:line="240" w:lineRule="auto"/>
              <w:ind w:left="1388" w:hanging="137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congélateur dans la réserv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 au milieu droit depuis la porte  il y a un grand congélateur pour les aliments froid </w:t>
            </w:r>
          </w:p>
          <w:p w:rsidR="00FE454B" w:rsidRPr="00B9006B" w:rsidRDefault="00140B26">
            <w:pPr>
              <w:spacing w:after="9" w:line="244" w:lineRule="auto"/>
              <w:ind w:left="10" w:right="1235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plan 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long des murs  il y a des plans de travail travail </w:t>
            </w:r>
          </w:p>
          <w:p w:rsidR="00FE454B" w:rsidRPr="00B9006B" w:rsidRDefault="00140B26">
            <w:pPr>
              <w:spacing w:after="5" w:line="260" w:lineRule="auto"/>
              <w:ind w:left="10" w:right="1219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table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milieu de la pièce il y a une grande pièce four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sous les p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lan de travail il y a des four </w:t>
            </w:r>
          </w:p>
          <w:p w:rsidR="00FE454B" w:rsidRPr="00B9006B" w:rsidRDefault="00140B26">
            <w:pPr>
              <w:tabs>
                <w:tab w:val="center" w:pos="4300"/>
              </w:tabs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Extincteur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dans le coin inférieur droit il y a un extincteur </w:t>
            </w:r>
          </w:p>
        </w:tc>
      </w:tr>
    </w:tbl>
    <w:p w:rsidR="00FE454B" w:rsidRPr="00B9006B" w:rsidRDefault="00140B26">
      <w:pPr>
        <w:spacing w:after="193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3"/>
        <w:ind w:left="1128"/>
      </w:pPr>
      <w:r w:rsidRPr="00B9006B">
        <w:rPr>
          <w:b w:val="0"/>
          <w:i/>
          <w:sz w:val="24"/>
        </w:rPr>
        <w:t>3.1.9</w:t>
      </w:r>
      <w:r w:rsidRPr="00B9006B">
        <w:rPr>
          <w:rFonts w:eastAsia="Arial" w:cs="Arial"/>
          <w:b w:val="0"/>
          <w:i/>
          <w:sz w:val="24"/>
        </w:rPr>
        <w:t xml:space="preserve"> </w:t>
      </w:r>
      <w:r w:rsidRPr="00B9006B">
        <w:rPr>
          <w:b w:val="0"/>
          <w:i/>
          <w:sz w:val="24"/>
        </w:rPr>
        <w:t xml:space="preserve">salon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>
        <w:trPr>
          <w:trHeight w:val="257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coin détente/salon pour les clients puissent attendre </w:t>
            </w:r>
          </w:p>
        </w:tc>
      </w:tr>
      <w:tr w:rsidR="00FE454B" w:rsidRPr="00B9006B">
        <w:trPr>
          <w:trHeight w:val="2463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54B" w:rsidRPr="00B9006B" w:rsidRDefault="00140B26">
            <w:pPr>
              <w:spacing w:after="0"/>
              <w:ind w:left="31"/>
              <w:jc w:val="center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:rsidR="00FE454B" w:rsidRPr="00B9006B" w:rsidRDefault="00140B26">
            <w:pPr>
              <w:spacing w:after="0" w:line="240" w:lineRule="auto"/>
              <w:ind w:left="538" w:hanging="528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à l'entrée de l'hôtel, collé contre le mur de droite, un peu décalé sur la gauche proche des WC, il y a 2 canapé </w:t>
            </w:r>
          </w:p>
          <w:p w:rsidR="00FE454B" w:rsidRPr="00B9006B" w:rsidRDefault="00140B26">
            <w:pPr>
              <w:spacing w:after="0"/>
              <w:ind w:right="1327" w:firstLine="10"/>
              <w:rPr>
                <w:rFonts w:ascii="Century Gothic" w:hAnsi="Century Gothic"/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droite collé à l'escalier, il y a une fausse cheminée salon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>à l'entrée de l'hôtel, en face de la fausse cheminée, il y a une table basse salon à l'entrée de l'hôtel, au milieu du salon sur le plafond, il y a une lustre salon à l'entrée de l'hôtel, juste derrière la table basse, il y a 2 fauteuils salon à l'entrée d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l'hôtel, sur la table basse, il y a des BD et des journaux salon à l'entrée de l'hôtel, en face des 2 canapés, il y a 1 grand canapé </w:t>
            </w:r>
            <w:r w:rsidRPr="00B9006B">
              <w:rPr>
                <w:rFonts w:ascii="Century Gothic" w:hAnsi="Century Gothic"/>
                <w:sz w:val="2"/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gauche des canapés, il y a un porte manteau </w:t>
            </w:r>
          </w:p>
        </w:tc>
      </w:tr>
    </w:tbl>
    <w:p w:rsidR="00FE454B" w:rsidRPr="00B9006B" w:rsidRDefault="00140B26">
      <w:pPr>
        <w:spacing w:after="344"/>
        <w:rPr>
          <w:rFonts w:ascii="Century Gothic" w:hAnsi="Century Gothic"/>
        </w:rPr>
      </w:pPr>
      <w:r w:rsidRPr="00B9006B">
        <w:rPr>
          <w:rFonts w:ascii="Century Gothic" w:hAnsi="Century Gothic"/>
          <w:sz w:val="20"/>
        </w:rPr>
        <w:t xml:space="preserve"> </w:t>
      </w:r>
    </w:p>
    <w:p w:rsidR="00FE454B" w:rsidRPr="00B9006B" w:rsidRDefault="00140B26">
      <w:pPr>
        <w:pStyle w:val="Titre2"/>
        <w:tabs>
          <w:tab w:val="center" w:pos="1606"/>
        </w:tabs>
        <w:ind w:left="-15" w:firstLine="0"/>
      </w:pPr>
      <w:r w:rsidRPr="00B9006B">
        <w:lastRenderedPageBreak/>
        <w:t>4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CONCEPTION </w:t>
      </w:r>
    </w:p>
    <w:p w:rsidR="00FE454B" w:rsidRPr="00B9006B" w:rsidRDefault="00140B26">
      <w:pPr>
        <w:pStyle w:val="Titre3"/>
        <w:ind w:left="561"/>
      </w:pPr>
      <w:r w:rsidRPr="00B9006B">
        <w:t>4.1</w:t>
      </w:r>
      <w:r w:rsidRPr="00B9006B">
        <w:rPr>
          <w:rFonts w:eastAsia="Arial" w:cs="Arial"/>
        </w:rPr>
        <w:t xml:space="preserve"> </w:t>
      </w:r>
      <w:r w:rsidRPr="00B9006B">
        <w:t xml:space="preserve">Architecture </w:t>
      </w:r>
    </w:p>
    <w:p w:rsidR="00FE454B" w:rsidRPr="00B9006B" w:rsidRDefault="00140B26">
      <w:pPr>
        <w:spacing w:after="277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 chapitre décrit de manière avant tout graphique les divers composants que le projet va fournir, ainsi que ses interfaces vers le monde extérieur </w:t>
      </w:r>
    </w:p>
    <w:p w:rsidR="00FE454B" w:rsidRPr="00B9006B" w:rsidRDefault="00140B26">
      <w:pPr>
        <w:pStyle w:val="Titre3"/>
        <w:ind w:left="561"/>
      </w:pPr>
      <w:r w:rsidRPr="00B9006B">
        <w:t>4.2</w:t>
      </w:r>
      <w:r w:rsidRPr="00B9006B">
        <w:rPr>
          <w:rFonts w:eastAsia="Arial" w:cs="Arial"/>
        </w:rPr>
        <w:t xml:space="preserve"> </w:t>
      </w:r>
      <w:r w:rsidRPr="00B9006B">
        <w:t xml:space="preserve">Modèles de donnée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Ce chapitre est toujours applicable à un projet de développement. Il n’est que parfo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is applicable à un projet système ou réseau. </w:t>
      </w:r>
    </w:p>
    <w:p w:rsidR="00FE454B" w:rsidRPr="00B9006B" w:rsidRDefault="00140B26">
      <w:pPr>
        <w:spacing w:after="0"/>
        <w:ind w:left="1418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chapitre contient toujours au moins un modèle conceptuel de données (dictionnaire de données) </w:t>
      </w:r>
    </w:p>
    <w:p w:rsidR="00FE454B" w:rsidRPr="00B9006B" w:rsidRDefault="00140B26">
      <w:pPr>
        <w:spacing w:after="0"/>
        <w:ind w:left="1418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Si le projet inclut une base de données, ce chapitre contiendra également un modèle logique des données. </w:t>
      </w:r>
    </w:p>
    <w:p w:rsidR="00FE454B" w:rsidRPr="00B9006B" w:rsidRDefault="00140B26">
      <w:pPr>
        <w:pStyle w:val="Titre3"/>
        <w:ind w:left="561"/>
      </w:pPr>
      <w:r w:rsidRPr="00B9006B">
        <w:t>4.3</w:t>
      </w:r>
      <w:r w:rsidRPr="00B9006B">
        <w:rPr>
          <w:rFonts w:eastAsia="Arial" w:cs="Arial"/>
        </w:rPr>
        <w:t xml:space="preserve"> </w:t>
      </w:r>
      <w:r w:rsidRPr="00B9006B">
        <w:t xml:space="preserve">Implémentations spécifiques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 paragraphe décrit de manière détaillée le fonctionnement de points particuliers qu’un développeur externe ne peut que difficilement saisir à la simple lecture du code.  </w:t>
      </w:r>
    </w:p>
    <w:p w:rsidR="00FE454B" w:rsidRPr="00B9006B" w:rsidRDefault="00140B26">
      <w:pPr>
        <w:numPr>
          <w:ilvl w:val="0"/>
          <w:numId w:val="4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Autant que possible de manière graphique, imagée,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tableaux, etc. </w:t>
      </w:r>
    </w:p>
    <w:p w:rsidR="00FE454B" w:rsidRPr="00B9006B" w:rsidRDefault="00140B26">
      <w:pPr>
        <w:numPr>
          <w:ilvl w:val="0"/>
          <w:numId w:val="4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Tous les cas particuliers devraient y être spécifiés… </w:t>
      </w:r>
    </w:p>
    <w:p w:rsidR="00FE454B" w:rsidRPr="00B9006B" w:rsidRDefault="00140B26">
      <w:pPr>
        <w:numPr>
          <w:ilvl w:val="0"/>
          <w:numId w:val="4"/>
        </w:numPr>
        <w:spacing w:after="366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Justifier les choix </w:t>
      </w:r>
    </w:p>
    <w:p w:rsidR="00FE454B" w:rsidRPr="00B9006B" w:rsidRDefault="00140B26">
      <w:pPr>
        <w:pStyle w:val="Titre2"/>
        <w:tabs>
          <w:tab w:val="center" w:pos="1541"/>
        </w:tabs>
        <w:ind w:left="-15" w:firstLine="0"/>
      </w:pPr>
      <w:r w:rsidRPr="00B9006B">
        <w:t>5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RÉALISATION </w:t>
      </w:r>
    </w:p>
    <w:p w:rsidR="00FE454B" w:rsidRPr="00B9006B" w:rsidRDefault="00140B26">
      <w:pPr>
        <w:pStyle w:val="Titre3"/>
        <w:ind w:left="561"/>
      </w:pPr>
      <w:r w:rsidRPr="00B9006B">
        <w:t>5.1</w:t>
      </w:r>
      <w:r w:rsidRPr="00B9006B">
        <w:rPr>
          <w:rFonts w:eastAsia="Arial" w:cs="Arial"/>
        </w:rPr>
        <w:t xml:space="preserve"> </w:t>
      </w:r>
      <w:r w:rsidRPr="00B9006B">
        <w:t xml:space="preserve">Installation de l’environnement de travail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Cette partie permet de reproduire ou reprendre le projet par un tiers. </w:t>
      </w:r>
    </w:p>
    <w:p w:rsidR="00FE454B" w:rsidRPr="00B9006B" w:rsidRDefault="00140B26">
      <w:pPr>
        <w:numPr>
          <w:ilvl w:val="0"/>
          <w:numId w:val="5"/>
        </w:numPr>
        <w:spacing w:after="1" w:line="252" w:lineRule="auto"/>
        <w:ind w:right="407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Versions des outils logiciel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 utilisés (OS, applications, pilotes, librairies, etc.) </w:t>
      </w:r>
      <w:r w:rsidRPr="00B9006B">
        <w:rPr>
          <w:rFonts w:ascii="Century Gothic" w:eastAsia="Segoe UI Symbol" w:hAnsi="Century Gothic" w:cs="Segoe UI Symbol"/>
          <w:color w:val="548DD4"/>
          <w:sz w:val="16"/>
        </w:rPr>
        <w:t></w:t>
      </w:r>
      <w:r w:rsidRPr="00B9006B">
        <w:rPr>
          <w:rFonts w:ascii="Century Gothic" w:eastAsia="Arial" w:hAnsi="Century Gothic" w:cs="Arial"/>
          <w:color w:val="548DD4"/>
          <w:sz w:val="16"/>
        </w:rPr>
        <w:t xml:space="preserve"> </w:t>
      </w:r>
      <w:r w:rsidRPr="00B9006B">
        <w:rPr>
          <w:rFonts w:ascii="Century Gothic" w:eastAsia="Arial" w:hAnsi="Century Gothic" w:cs="Arial"/>
          <w:color w:val="548DD4"/>
          <w:sz w:val="16"/>
        </w:rPr>
        <w:tab/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Configurations spéciales des outils (Equipements, PC, machines, outillage, etc.) </w:t>
      </w:r>
      <w:r w:rsidRPr="00B9006B">
        <w:rPr>
          <w:rFonts w:ascii="Century Gothic" w:eastAsia="Segoe UI Symbol" w:hAnsi="Century Gothic" w:cs="Segoe UI Symbol"/>
          <w:color w:val="548DD4"/>
          <w:sz w:val="16"/>
        </w:rPr>
        <w:t></w:t>
      </w:r>
      <w:r w:rsidRPr="00B9006B">
        <w:rPr>
          <w:rFonts w:ascii="Century Gothic" w:eastAsia="Arial" w:hAnsi="Century Gothic" w:cs="Arial"/>
          <w:color w:val="548DD4"/>
          <w:sz w:val="16"/>
        </w:rPr>
        <w:t xml:space="preserve"> </w:t>
      </w:r>
      <w:r w:rsidRPr="00B9006B">
        <w:rPr>
          <w:rFonts w:ascii="Century Gothic" w:eastAsia="Arial" w:hAnsi="Century Gothic" w:cs="Arial"/>
          <w:color w:val="548DD4"/>
          <w:sz w:val="16"/>
        </w:rPr>
        <w:tab/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Arborescences des documents produits. </w:t>
      </w:r>
    </w:p>
    <w:p w:rsidR="00FE454B" w:rsidRPr="00B9006B" w:rsidRDefault="00140B26">
      <w:pPr>
        <w:numPr>
          <w:ilvl w:val="0"/>
          <w:numId w:val="5"/>
        </w:numPr>
        <w:spacing w:after="259" w:line="248" w:lineRule="auto"/>
        <w:ind w:right="407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accéder au code (repository) </w:t>
      </w:r>
    </w:p>
    <w:p w:rsidR="00FE454B" w:rsidRPr="00B9006B" w:rsidRDefault="00140B26">
      <w:pPr>
        <w:pStyle w:val="Titre3"/>
        <w:ind w:left="561"/>
      </w:pPr>
      <w:r w:rsidRPr="00B9006B">
        <w:t>5.2</w:t>
      </w:r>
      <w:r w:rsidRPr="00B9006B">
        <w:rPr>
          <w:rFonts w:eastAsia="Arial" w:cs="Arial"/>
        </w:rPr>
        <w:t xml:space="preserve"> </w:t>
      </w:r>
      <w:r w:rsidRPr="00B9006B">
        <w:t xml:space="preserve">Installation </w:t>
      </w:r>
    </w:p>
    <w:p w:rsidR="00FE454B" w:rsidRPr="00B9006B" w:rsidRDefault="00140B26">
      <w:pPr>
        <w:spacing w:after="277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Ce chapitre décri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 comment mettre en œuvre le produit dans un environnement de test (staging server) et/ou de production </w:t>
      </w:r>
    </w:p>
    <w:p w:rsidR="00FE454B" w:rsidRPr="00B9006B" w:rsidRDefault="00140B26">
      <w:pPr>
        <w:pStyle w:val="Titre3"/>
        <w:ind w:left="561"/>
      </w:pPr>
      <w:r w:rsidRPr="00B9006B">
        <w:t>5.3</w:t>
      </w:r>
      <w:r w:rsidRPr="00B9006B">
        <w:rPr>
          <w:rFonts w:eastAsia="Arial" w:cs="Arial"/>
        </w:rPr>
        <w:t xml:space="preserve"> </w:t>
      </w:r>
      <w:r w:rsidRPr="00B9006B">
        <w:t xml:space="preserve">Planification détaillée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Liste des sprints avec les stories qui ont été réalisées dans chacun. </w:t>
      </w:r>
    </w:p>
    <w:p w:rsidR="00FE454B" w:rsidRPr="00B9006B" w:rsidRDefault="00140B26">
      <w:pPr>
        <w:spacing w:after="273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On doit pouvoir voir si une story a été débutée dans un sprint mais terminée dans un autre. </w:t>
      </w:r>
    </w:p>
    <w:p w:rsidR="00FE454B" w:rsidRPr="00B9006B" w:rsidRDefault="00140B26">
      <w:pPr>
        <w:pStyle w:val="Titre3"/>
        <w:ind w:left="561"/>
      </w:pPr>
      <w:r w:rsidRPr="00B9006B">
        <w:t>5.4</w:t>
      </w:r>
      <w:r w:rsidRPr="00B9006B">
        <w:rPr>
          <w:rFonts w:eastAsia="Arial" w:cs="Arial"/>
        </w:rPr>
        <w:t xml:space="preserve"> </w:t>
      </w:r>
      <w:r w:rsidRPr="00B9006B">
        <w:t xml:space="preserve">Journal de Bord </w:t>
      </w:r>
    </w:p>
    <w:p w:rsidR="00FE454B" w:rsidRPr="00B9006B" w:rsidRDefault="00140B26">
      <w:pPr>
        <w:spacing w:after="381" w:line="248" w:lineRule="auto"/>
        <w:ind w:left="1413" w:right="465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Historique des modifications demandées (ou nécessaires) aux spécifications détaillées. Date, raison, description, etc. </w:t>
      </w:r>
    </w:p>
    <w:p w:rsidR="00FE454B" w:rsidRPr="00B9006B" w:rsidRDefault="00140B26">
      <w:pPr>
        <w:pStyle w:val="Titre2"/>
        <w:tabs>
          <w:tab w:val="center" w:pos="949"/>
        </w:tabs>
        <w:ind w:left="-15" w:firstLine="0"/>
      </w:pPr>
      <w:r w:rsidRPr="00B9006B">
        <w:t>6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TESTS </w:t>
      </w:r>
    </w:p>
    <w:p w:rsidR="00FE454B" w:rsidRPr="00B9006B" w:rsidRDefault="00140B26">
      <w:pPr>
        <w:spacing w:after="0"/>
        <w:ind w:left="561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6.1</w:t>
      </w:r>
      <w:r w:rsidRPr="00B9006B">
        <w:rPr>
          <w:rFonts w:ascii="Century Gothic" w:eastAsia="Arial" w:hAnsi="Century Gothic" w:cs="Arial"/>
          <w:b/>
          <w:sz w:val="28"/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Stratégie de test </w:t>
      </w:r>
    </w:p>
    <w:p w:rsidR="00FE454B" w:rsidRPr="00B9006B" w:rsidRDefault="00140B26">
      <w:pPr>
        <w:spacing w:after="273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Qui, quand, avec quelles données, dans quel ordre, etc. </w:t>
      </w:r>
    </w:p>
    <w:p w:rsidR="00FE454B" w:rsidRPr="00B9006B" w:rsidRDefault="00140B26">
      <w:pPr>
        <w:pStyle w:val="Titre3"/>
        <w:ind w:left="561"/>
      </w:pPr>
      <w:r w:rsidRPr="00B9006B">
        <w:t>6.2</w:t>
      </w:r>
      <w:r w:rsidRPr="00B9006B">
        <w:rPr>
          <w:rFonts w:eastAsia="Arial" w:cs="Arial"/>
        </w:rPr>
        <w:t xml:space="preserve"> </w:t>
      </w:r>
      <w:r w:rsidRPr="00B9006B">
        <w:t xml:space="preserve">Dossier des tests </w:t>
      </w:r>
    </w:p>
    <w:p w:rsidR="00FE454B" w:rsidRPr="00B9006B" w:rsidRDefault="00140B26">
      <w:pPr>
        <w:spacing w:after="277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On dresse le bilan des tests effectués (qui, quand, avec quelles données…) sous forme de procédure. Lorsque cela est possible, fournir un tableau des tests 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ffectués avec les résultats obtenus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lastRenderedPageBreak/>
        <w:t xml:space="preserve">et les actions à entreprendre en conséquence (et une estimation de leur durée). Expliquer les raisons si des tests prévus n'ont pas pu être effectués . </w:t>
      </w:r>
    </w:p>
    <w:p w:rsidR="00FE454B" w:rsidRPr="00B9006B" w:rsidRDefault="00140B26">
      <w:pPr>
        <w:pStyle w:val="Titre3"/>
        <w:ind w:left="561"/>
      </w:pPr>
      <w:r w:rsidRPr="00B9006B">
        <w:t>6.3</w:t>
      </w:r>
      <w:r w:rsidRPr="00B9006B">
        <w:rPr>
          <w:rFonts w:eastAsia="Arial" w:cs="Arial"/>
        </w:rPr>
        <w:t xml:space="preserve"> </w:t>
      </w:r>
      <w:r w:rsidRPr="00B9006B">
        <w:t xml:space="preserve">Problèmes restants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Liste des bugs répertoriés avec </w:t>
      </w:r>
    </w:p>
    <w:p w:rsidR="00FE454B" w:rsidRPr="00B9006B" w:rsidRDefault="00140B26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Date de dé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couverte </w:t>
      </w:r>
    </w:p>
    <w:p w:rsidR="00FE454B" w:rsidRPr="00B9006B" w:rsidRDefault="00140B26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Impact </w:t>
      </w:r>
    </w:p>
    <w:p w:rsidR="00FE454B" w:rsidRPr="00B9006B" w:rsidRDefault="00140B26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le contourner </w:t>
      </w:r>
    </w:p>
    <w:p w:rsidR="00FE454B" w:rsidRPr="00B9006B" w:rsidRDefault="00140B26">
      <w:pPr>
        <w:numPr>
          <w:ilvl w:val="0"/>
          <w:numId w:val="6"/>
        </w:numPr>
        <w:spacing w:after="366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Piste de résolution </w:t>
      </w:r>
    </w:p>
    <w:p w:rsidR="00FE454B" w:rsidRPr="00B9006B" w:rsidRDefault="00140B26">
      <w:pPr>
        <w:pStyle w:val="Titre2"/>
        <w:tabs>
          <w:tab w:val="center" w:pos="1621"/>
        </w:tabs>
        <w:ind w:left="-15" w:firstLine="0"/>
      </w:pPr>
      <w:r w:rsidRPr="00B9006B">
        <w:t>7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CONCLUSION </w:t>
      </w:r>
    </w:p>
    <w:p w:rsidR="00FE454B" w:rsidRPr="00B9006B" w:rsidRDefault="00140B26">
      <w:pPr>
        <w:pStyle w:val="Titre3"/>
        <w:ind w:left="561"/>
      </w:pPr>
      <w:r w:rsidRPr="00B9006B">
        <w:t>7.1</w:t>
      </w:r>
      <w:r w:rsidRPr="00B9006B">
        <w:rPr>
          <w:rFonts w:eastAsia="Arial" w:cs="Arial"/>
        </w:rPr>
        <w:t xml:space="preserve"> </w:t>
      </w:r>
      <w:r w:rsidRPr="00B9006B">
        <w:t xml:space="preserve">Bilan des fonctionnalités demandées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Il s’agit de reprendre point par point les fonctionnalités décrites dans les spécifications de départ et de définir si elles sont atteintes ou pas, et pourquoi. </w:t>
      </w:r>
    </w:p>
    <w:p w:rsidR="00FE454B" w:rsidRPr="00B9006B" w:rsidRDefault="00140B26">
      <w:pPr>
        <w:spacing w:after="277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Si ce n’est pas le cas, estimer en « % » ou en « temps supplémentaire » le travail qu’il reste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à accomplir pour terminer le tout. </w:t>
      </w:r>
    </w:p>
    <w:p w:rsidR="00FE454B" w:rsidRPr="00B9006B" w:rsidRDefault="00140B26">
      <w:pPr>
        <w:pStyle w:val="Titre3"/>
        <w:ind w:left="561"/>
      </w:pPr>
      <w:r w:rsidRPr="00B9006B">
        <w:t>7.2</w:t>
      </w:r>
      <w:r w:rsidRPr="00B9006B">
        <w:rPr>
          <w:rFonts w:eastAsia="Arial" w:cs="Arial"/>
        </w:rPr>
        <w:t xml:space="preserve"> </w:t>
      </w:r>
      <w:r w:rsidRPr="00B9006B">
        <w:t xml:space="preserve">Bilan de la planification </w:t>
      </w:r>
    </w:p>
    <w:p w:rsidR="00FE454B" w:rsidRPr="00B9006B" w:rsidRDefault="00140B26">
      <w:pPr>
        <w:spacing w:after="276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Distinguer et expliquer les tâches qui ont généré des retards ou de l'avance dans la gestion du projet. Indiquer les différences entre les planifications initiales et détaillées avec le jo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urnal de travail. </w:t>
      </w:r>
    </w:p>
    <w:p w:rsidR="00FE454B" w:rsidRPr="00B9006B" w:rsidRDefault="00140B26">
      <w:pPr>
        <w:pStyle w:val="Titre3"/>
        <w:ind w:left="561"/>
      </w:pPr>
      <w:r w:rsidRPr="00B9006B">
        <w:t>7.3</w:t>
      </w:r>
      <w:r w:rsidRPr="00B9006B">
        <w:rPr>
          <w:rFonts w:eastAsia="Arial" w:cs="Arial"/>
        </w:rPr>
        <w:t xml:space="preserve"> </w:t>
      </w:r>
      <w:r w:rsidRPr="00B9006B">
        <w:t xml:space="preserve">Bilan personnel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Si c’était à refaire: </w:t>
      </w:r>
    </w:p>
    <w:p w:rsidR="00FE454B" w:rsidRPr="00B9006B" w:rsidRDefault="00140B26">
      <w:pPr>
        <w:numPr>
          <w:ilvl w:val="0"/>
          <w:numId w:val="7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garder ? Les plus et les moins ? </w:t>
      </w:r>
    </w:p>
    <w:p w:rsidR="00FE454B" w:rsidRPr="00B9006B" w:rsidRDefault="00140B26">
      <w:pPr>
        <w:numPr>
          <w:ilvl w:val="0"/>
          <w:numId w:val="7"/>
        </w:numPr>
        <w:spacing w:after="12" w:line="248" w:lineRule="auto"/>
        <w:ind w:hanging="361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gérer, réaliser ou traiter différemment ?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 que ce projet m’a appris ? </w:t>
      </w:r>
    </w:p>
    <w:p w:rsidR="00FE454B" w:rsidRPr="00B9006B" w:rsidRDefault="00140B26">
      <w:pPr>
        <w:spacing w:after="381" w:line="248" w:lineRule="auto"/>
        <w:ind w:left="1413" w:right="2832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Suite à donner, améliorations s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ouhaitables, … Remerciements, signature, etc. </w:t>
      </w:r>
    </w:p>
    <w:p w:rsidR="00FE454B" w:rsidRPr="00B9006B" w:rsidRDefault="00140B26">
      <w:pPr>
        <w:pStyle w:val="Titre2"/>
        <w:tabs>
          <w:tab w:val="center" w:pos="1093"/>
        </w:tabs>
        <w:ind w:left="-15" w:firstLine="0"/>
      </w:pPr>
      <w:r w:rsidRPr="00B9006B">
        <w:t>8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DIVERS </w:t>
      </w:r>
    </w:p>
    <w:p w:rsidR="00FE454B" w:rsidRPr="00B9006B" w:rsidRDefault="00140B26">
      <w:pPr>
        <w:pStyle w:val="Titre3"/>
        <w:ind w:left="561"/>
      </w:pPr>
      <w:r w:rsidRPr="00B9006B">
        <w:t>8.1</w:t>
      </w:r>
      <w:r w:rsidRPr="00B9006B">
        <w:rPr>
          <w:rFonts w:eastAsia="Arial" w:cs="Arial"/>
        </w:rPr>
        <w:t xml:space="preserve"> </w:t>
      </w:r>
      <w:r w:rsidRPr="00B9006B">
        <w:t xml:space="preserve">Journal de travail </w:t>
      </w:r>
    </w:p>
    <w:p w:rsidR="00FE454B" w:rsidRPr="00B9006B" w:rsidRDefault="00140B26">
      <w:pPr>
        <w:spacing w:after="276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Date, activité (description qui permet de reproduire le cheminement du projet), durée, liens et références sur des documents externes.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Lorsqu’une activité de recherches a été entreprise, il convient d’énumérer ce qui a été trouvé, avec les références. </w:t>
      </w:r>
    </w:p>
    <w:p w:rsidR="00FE454B" w:rsidRPr="00B9006B" w:rsidRDefault="00140B26">
      <w:pPr>
        <w:spacing w:after="0"/>
        <w:ind w:left="561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8.2</w:t>
      </w:r>
      <w:r w:rsidRPr="00B9006B">
        <w:rPr>
          <w:rFonts w:ascii="Century Gothic" w:eastAsia="Arial" w:hAnsi="Century Gothic" w:cs="Arial"/>
          <w:b/>
          <w:sz w:val="28"/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Bibliographie </w:t>
      </w:r>
    </w:p>
    <w:p w:rsidR="00FE454B" w:rsidRPr="00B9006B" w:rsidRDefault="00140B26">
      <w:pPr>
        <w:spacing w:after="271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Références des livres, revues et publications utilisés durant le projet. </w:t>
      </w:r>
    </w:p>
    <w:p w:rsidR="00FE454B" w:rsidRPr="00B9006B" w:rsidRDefault="00140B26">
      <w:pPr>
        <w:spacing w:after="0"/>
        <w:ind w:left="561" w:hanging="10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8.3</w:t>
      </w:r>
      <w:r w:rsidRPr="00B9006B">
        <w:rPr>
          <w:rFonts w:ascii="Century Gothic" w:eastAsia="Arial" w:hAnsi="Century Gothic" w:cs="Arial"/>
          <w:b/>
          <w:sz w:val="28"/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Webographie </w:t>
      </w:r>
    </w:p>
    <w:p w:rsidR="00FE454B" w:rsidRPr="00B9006B" w:rsidRDefault="00140B26">
      <w:pPr>
        <w:spacing w:after="379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Références des sites Interne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 consultés durant le projet. </w:t>
      </w:r>
    </w:p>
    <w:p w:rsidR="00FE454B" w:rsidRPr="00B9006B" w:rsidRDefault="00140B26">
      <w:pPr>
        <w:pStyle w:val="Titre2"/>
        <w:tabs>
          <w:tab w:val="center" w:pos="1279"/>
        </w:tabs>
        <w:spacing w:after="0"/>
        <w:ind w:left="-15" w:firstLine="0"/>
      </w:pPr>
      <w:r w:rsidRPr="00B9006B">
        <w:t>9</w:t>
      </w:r>
      <w:r w:rsidRPr="00B9006B">
        <w:rPr>
          <w:rFonts w:eastAsia="Arial" w:cs="Arial"/>
        </w:rPr>
        <w:t xml:space="preserve"> </w:t>
      </w:r>
      <w:r w:rsidRPr="00B9006B">
        <w:rPr>
          <w:rFonts w:eastAsia="Arial" w:cs="Arial"/>
        </w:rPr>
        <w:tab/>
      </w:r>
      <w:r w:rsidRPr="00B9006B">
        <w:t xml:space="preserve">ANNEXES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Listing du code source (partiel ou, plus rarement complet)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Guide(s) d’utilisation et/ou guide de l’administrateur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Etat ou « dump » de la configuration des équipements (routeur, switch, robot, etc.). </w:t>
      </w:r>
    </w:p>
    <w:p w:rsidR="00FE454B" w:rsidRPr="00B9006B" w:rsidRDefault="00140B26">
      <w:pPr>
        <w:spacing w:after="12" w:line="248" w:lineRule="auto"/>
        <w:ind w:left="1413" w:hanging="10"/>
        <w:jc w:val="both"/>
        <w:rPr>
          <w:rFonts w:ascii="Century Gothic" w:hAnsi="Century Gothic"/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Extraits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de catalogue, documentation de fabricant, etc. </w:t>
      </w:r>
    </w:p>
    <w:sectPr w:rsidR="00FE454B" w:rsidRPr="00B9006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505" w:right="1412" w:bottom="146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26" w:rsidRDefault="00140B26">
      <w:pPr>
        <w:spacing w:after="0" w:line="240" w:lineRule="auto"/>
      </w:pPr>
      <w:r>
        <w:separator/>
      </w:r>
    </w:p>
  </w:endnote>
  <w:endnote w:type="continuationSeparator" w:id="0">
    <w:p w:rsidR="00140B26" w:rsidRDefault="0014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4B" w:rsidRDefault="00140B26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638" name="Group 16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78" name="Shape 1717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9" name="Shape 1717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0" name="Shape 1718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1" name="Shape 1718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2" name="Shape 1718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8" style="width:453.576pt;height:0.480042pt;position:absolute;mso-position-horizontal-relative:page;mso-position-horizontal:absolute;margin-left:70.944pt;mso-position-vertical-relative:page;margin-top:774.36pt;" coordsize="57604,60">
              <v:shape id="Shape 1718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8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8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 xml:space="preserve">Auteur :Jérémie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:rsidR="00FE454B" w:rsidRDefault="00140B26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2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9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:rsidR="00FE454B" w:rsidRDefault="00140B26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:rsidR="00FE454B" w:rsidRDefault="00140B26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4B" w:rsidRDefault="00140B26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557" name="Group 16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68" name="Shape 1716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9" name="Shape 1716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0" name="Shape 1717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1" name="Shape 1717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2" name="Shape 1717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57" style="width:453.576pt;height:0.480042pt;position:absolute;mso-position-horizontal-relative:page;mso-position-horizontal:absolute;margin-left:70.944pt;mso-position-vertical-relative:page;margin-top:774.36pt;" coordsize="57604,60">
              <v:shape id="Shape 1717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7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7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>Auteur</w:t>
    </w:r>
    <w:r w:rsidR="00420B77">
      <w:rPr>
        <w:rFonts w:ascii="Century Gothic" w:eastAsia="Century Gothic" w:hAnsi="Century Gothic" w:cs="Century Gothic"/>
        <w:sz w:val="16"/>
      </w:rPr>
      <w:t xml:space="preserve"> : Jérémie</w:t>
    </w:r>
    <w:r>
      <w:rPr>
        <w:rFonts w:ascii="Century Gothic" w:eastAsia="Century Gothic" w:hAnsi="Century Gothic" w:cs="Century Gothic"/>
        <w:sz w:val="16"/>
      </w:rPr>
      <w:t xml:space="preserve">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:rsidR="00FE454B" w:rsidRDefault="00140B26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7E82" w:rsidRPr="00537E82">
      <w:rPr>
        <w:rFonts w:ascii="Century Gothic" w:eastAsia="Century Gothic" w:hAnsi="Century Gothic" w:cs="Century Gothic"/>
        <w:noProof/>
        <w:sz w:val="16"/>
      </w:rPr>
      <w:t>6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537E82" w:rsidRPr="00537E82">
      <w:rPr>
        <w:rFonts w:ascii="Century Gothic" w:eastAsia="Century Gothic" w:hAnsi="Century Gothic" w:cs="Century Gothic"/>
        <w:noProof/>
        <w:sz w:val="16"/>
      </w:rPr>
      <w:t>10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:rsidR="00FE454B" w:rsidRDefault="00140B26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:rsidR="00FE454B" w:rsidRDefault="00140B26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26" w:rsidRDefault="00140B26">
      <w:pPr>
        <w:spacing w:after="0" w:line="240" w:lineRule="auto"/>
      </w:pPr>
      <w:r>
        <w:separator/>
      </w:r>
    </w:p>
  </w:footnote>
  <w:footnote w:type="continuationSeparator" w:id="0">
    <w:p w:rsidR="00140B26" w:rsidRDefault="0014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4B" w:rsidRDefault="00140B2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608" name="Group 16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616" name="Rectangle 16616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7" name="Rectangle 16617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5" name="Rectangle 16615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8" name="Rectangle 16618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58" name="Shape 1715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9" name="Shape 1715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0" name="Shape 1716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1" name="Shape 1716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2" name="Shape 1716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14" name="Picture 16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608" o:spid="_x0000_s1026" style="position:absolute;margin-left:70.2pt;margin-top:36.1pt;width:454.3pt;height:27.65pt;z-index:251658240;mso-position-horizontal-relative:page;mso-position-vertical-relative:page" coordsize="57695,35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">
              <v:rect id="Rectangle 16616" o:spid="_x0000_s1027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16617" o:spid="_x0000_s1028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615" o:spid="_x0000_s1029" style="position:absolute;left:16035;top:118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Wy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D+ORxP4fSfcIJc/AAAA//8DAFBLAQItABQABgAIAAAAIQDb4fbL7gAAAIUBAAATAAAAAAAAAAAA&#10;AAAAAAAAAABbQ29udGVudF9UeXBlc10ueG1sUEsBAi0AFAAGAAgAAAAhAFr0LFu/AAAAFQEAAAsA&#10;AAAAAAAAAAAAAAAAHwEAAF9yZWxzLy5yZWxzUEsBAi0AFAAGAAgAAAAhAIUYtbLEAAAA3gAAAA8A&#10;AAAAAAAAAAAAAAAABwIAAGRycy9kb3ducmV2LnhtbFBLBQYAAAAAAwADALcAAAD4AgAAAAA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618" o:spid="_x0000_s1030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58" o:spid="_x0000_s1031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" path="m,l1534922,r,9144l,9144,,e" fillcolor="black" stroked="f" strokeweight="0">
                <v:stroke miterlimit="83231f" joinstyle="miter"/>
                <v:path arrowok="t" textboxrect="0,0,1534922,9144"/>
              </v:shape>
              <v:shape id="Shape 17159" o:spid="_x0000_s1032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60" o:spid="_x0000_s1033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" path="m,l2797175,r,9144l,9144,,e" fillcolor="black" stroked="f" strokeweight="0">
                <v:stroke miterlimit="83231f" joinstyle="miter"/>
                <v:path arrowok="t" textboxrect="0,0,2797175,9144"/>
              </v:shape>
              <v:shape id="Shape 17161" o:spid="_x0000_s1034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62" o:spid="_x0000_s1035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" path="m,l1443482,r,9144l,9144,,e" fillcolor="black" stroked="f" strokeweight="0">
                <v:stroke miterlimit="83231f" joinstyle="miter"/>
                <v:path arrowok="t" textboxrect="0,0,144348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14" o:spid="_x0000_s1036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54B" w:rsidRDefault="00140B2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527" name="Group 16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535" name="Rectangle 16535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6" name="Rectangle 16536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4" name="Rectangle 16534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7" name="Rectangle 16537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54B" w:rsidRDefault="00140B26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8" name="Shape 1714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9" name="Shape 1714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0" name="Shape 1715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1" name="Shape 1715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2" name="Shape 1715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533" name="Picture 16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527" o:spid="_x0000_s1037" style="position:absolute;margin-left:70.2pt;margin-top:36.1pt;width:454.3pt;height:27.65pt;z-index:251659264;mso-position-horizontal-relative:page;mso-position-vertical-relative:page" coordsize="57695,35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">
              <v:rect id="Rectangle 16535" o:spid="_x0000_s1038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16536" o:spid="_x0000_s1039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bZ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k7fXBG7vhBvk/AoAAP//AwBQSwECLQAUAAYACAAAACEA2+H2y+4AAACFAQAAEwAAAAAAAAAA&#10;AAAAAAAAAAAAW0NvbnRlbnRfVHlwZXNdLnhtbFBLAQItABQABgAIAAAAIQBa9CxbvwAAABUBAAAL&#10;AAAAAAAAAAAAAAAAAB8BAABfcmVscy8ucmVsc1BLAQItABQABgAIAAAAIQDlWhbZxQAAAN4AAAAP&#10;AAAAAAAAAAAAAAAAAAcCAABkcnMvZG93bnJldi54bWxQSwUGAAAAAAMAAwC3AAAA+QIAAAAA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534" o:spid="_x0000_s1040" style="position:absolute;left:16035;top:118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C01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x+9vI7i/E26Q6S8AAAD//wMAUEsBAi0AFAAGAAgAAAAhANvh9svuAAAAhQEAABMAAAAAAAAA&#10;AAAAAAAAAAAAAFtDb250ZW50X1R5cGVzXS54bWxQSwECLQAUAAYACAAAACEAWvQsW78AAAAVAQAA&#10;CwAAAAAAAAAAAAAAAAAfAQAAX3JlbHMvLnJlbHNQSwECLQAUAAYACAAAACEAesQtNcYAAADeAAAA&#10;DwAAAAAAAAAAAAAAAAAHAgAAZHJzL2Rvd25yZXYueG1sUEsFBgAAAAADAAMAtwAAAPoCAAAAAA==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537" o:spid="_x0000_s1041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NC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" filled="f" stroked="f">
                <v:textbox inset="0,0,0,0">
                  <w:txbxContent>
                    <w:p w:rsidR="00FE454B" w:rsidRDefault="00140B26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48" o:spid="_x0000_s1042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" path="m,l1534922,r,9144l,9144,,e" fillcolor="black" stroked="f" strokeweight="0">
                <v:stroke miterlimit="83231f" joinstyle="miter"/>
                <v:path arrowok="t" textboxrect="0,0,1534922,9144"/>
              </v:shape>
              <v:shape id="Shape 17149" o:spid="_x0000_s1043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50" o:spid="_x0000_s1044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" path="m,l2797175,r,9144l,9144,,e" fillcolor="black" stroked="f" strokeweight="0">
                <v:stroke miterlimit="83231f" joinstyle="miter"/>
                <v:path arrowok="t" textboxrect="0,0,2797175,9144"/>
              </v:shape>
              <v:shape id="Shape 17151" o:spid="_x0000_s1045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52" o:spid="_x0000_s1046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" path="m,l1443482,r,9144l,9144,,e" fillcolor="black" stroked="f" strokeweight="0">
                <v:stroke miterlimit="83231f" joinstyle="miter"/>
                <v:path arrowok="t" textboxrect="0,0,144348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533" o:spid="_x0000_s1047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9CD"/>
    <w:multiLevelType w:val="hybridMultilevel"/>
    <w:tmpl w:val="9572A37E"/>
    <w:lvl w:ilvl="0" w:tplc="C8C47A0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BE6AC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134414E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EE8FA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4E5BD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025FDE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4E4316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43E95B8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8F0C20A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761E0"/>
    <w:multiLevelType w:val="hybridMultilevel"/>
    <w:tmpl w:val="3018898A"/>
    <w:lvl w:ilvl="0" w:tplc="F06A92D2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6E311A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E2907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AC134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A2EFAA6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886068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A6B7BE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283BEC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1FCF534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7504C0"/>
    <w:multiLevelType w:val="hybridMultilevel"/>
    <w:tmpl w:val="E642F1E6"/>
    <w:lvl w:ilvl="0" w:tplc="8D161770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0A495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20690E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5546FEC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476F7AA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9DA6696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26268E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DDE9294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D6675E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390ED6"/>
    <w:multiLevelType w:val="hybridMultilevel"/>
    <w:tmpl w:val="BF9095B0"/>
    <w:lvl w:ilvl="0" w:tplc="E95AB76C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DA8A9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A7019E6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0FCE22E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FE805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53CE3F0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93E7DD8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2A686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6295E4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6276BB"/>
    <w:multiLevelType w:val="multilevel"/>
    <w:tmpl w:val="552C082E"/>
    <w:lvl w:ilvl="0">
      <w:start w:val="2"/>
      <w:numFmt w:val="decimal"/>
      <w:lvlText w:val="%1"/>
      <w:lvlJc w:val="left"/>
      <w:pPr>
        <w:ind w:left="4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B45472"/>
    <w:multiLevelType w:val="hybridMultilevel"/>
    <w:tmpl w:val="E66EC03A"/>
    <w:lvl w:ilvl="0" w:tplc="2AD0B2E6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781774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74E01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ECF10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62DF3C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58E5A0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A464B4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62B7FE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9A55D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EA1B2F"/>
    <w:multiLevelType w:val="hybridMultilevel"/>
    <w:tmpl w:val="15E0A864"/>
    <w:lvl w:ilvl="0" w:tplc="7172AF64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A05AB0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E0FD3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D07A4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294A79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74652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960BE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126C7A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062C38C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4B"/>
    <w:rsid w:val="00140B26"/>
    <w:rsid w:val="00420B77"/>
    <w:rsid w:val="00537E82"/>
    <w:rsid w:val="0084444F"/>
    <w:rsid w:val="00B9006B"/>
    <w:rsid w:val="00CB1E63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BF7E0"/>
  <w15:docId w15:val="{E440F5BC-21F9-4527-A673-E93998E0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450"/>
      <w:jc w:val="center"/>
      <w:outlineLvl w:val="0"/>
    </w:pPr>
    <w:rPr>
      <w:rFonts w:ascii="Century Gothic" w:eastAsia="Century Gothic" w:hAnsi="Century Gothic" w:cs="Century Gothic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1143" w:hanging="10"/>
      <w:outlineLvl w:val="3"/>
    </w:pPr>
    <w:rPr>
      <w:rFonts w:ascii="Century Gothic" w:eastAsia="Century Gothic" w:hAnsi="Century Gothic" w:cs="Century Gothic"/>
      <w:i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entury Gothic" w:eastAsia="Century Gothic" w:hAnsi="Century Gothic" w:cs="Century Gothic"/>
      <w:b/>
      <w:color w:val="000000"/>
      <w:sz w:val="28"/>
    </w:rPr>
  </w:style>
  <w:style w:type="character" w:customStyle="1" w:styleId="Titre2Car">
    <w:name w:val="Titre 2 Car"/>
    <w:link w:val="Titre2"/>
    <w:rPr>
      <w:rFonts w:ascii="Century Gothic" w:eastAsia="Century Gothic" w:hAnsi="Century Gothic" w:cs="Century Gothic"/>
      <w:b/>
      <w:color w:val="000000"/>
      <w:sz w:val="32"/>
    </w:rPr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color w:val="17365D"/>
      <w:sz w:val="52"/>
    </w:rPr>
  </w:style>
  <w:style w:type="character" w:customStyle="1" w:styleId="Titre4Car">
    <w:name w:val="Titre 4 Car"/>
    <w:link w:val="Titre4"/>
    <w:rPr>
      <w:rFonts w:ascii="Century Gothic" w:eastAsia="Century Gothic" w:hAnsi="Century Gothic" w:cs="Century Gothic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DGEP</Company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Jérémie Gigon</dc:creator>
  <cp:keywords/>
  <cp:lastModifiedBy>Jérémie Gigon</cp:lastModifiedBy>
  <cp:revision>2</cp:revision>
  <dcterms:created xsi:type="dcterms:W3CDTF">2024-02-06T14:44:00Z</dcterms:created>
  <dcterms:modified xsi:type="dcterms:W3CDTF">2024-02-06T14:44:00Z</dcterms:modified>
</cp:coreProperties>
</file>
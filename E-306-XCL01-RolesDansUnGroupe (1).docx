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67586150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Assez creatif mais pas à résoudre les problème </w:t>
            </w:r>
          </w:p>
        </w:tc>
        <w:tc>
          <w:tcPr>
            <w:tcW w:w="4085" w:type="dxa"/>
          </w:tcPr>
          <w:p w14:paraId="72C7B407" w14:textId="0F68011A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très créatif et arrive à résoudre car fort en info 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0363FAB7" w:rsidR="000C3E21" w:rsidRPr="004A2460" w:rsidRDefault="004A2460" w:rsidP="000C3E21">
            <w:pPr>
              <w:jc w:val="both"/>
              <w:rPr>
                <w:rFonts w:ascii="Century Gothic" w:hAnsi="Century Gothic"/>
              </w:rPr>
            </w:pPr>
            <w:r w:rsidRPr="004A2460">
              <w:rPr>
                <w:rFonts w:ascii="Century Gothic" w:hAnsi="Century Gothic"/>
              </w:rPr>
              <w:t xml:space="preserve">Je trouve que cela me correspond bien </w:t>
            </w:r>
          </w:p>
        </w:tc>
        <w:tc>
          <w:tcPr>
            <w:tcW w:w="4085" w:type="dxa"/>
          </w:tcPr>
          <w:p w14:paraId="5DEA7615" w14:textId="132DC059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reste plutôt discret 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449331C9" w14:textId="23C144E5" w:rsidR="000C3E21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Répartition oui mais pas tout le temps les bonnes décisions</w:t>
            </w:r>
          </w:p>
          <w:p w14:paraId="610FBA0D" w14:textId="7AA26F42" w:rsidR="004A2460" w:rsidRPr="00F01024" w:rsidRDefault="004A2460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334A303F" w14:textId="7DBC493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Jsp pas assez de connaissance pour dire ça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635CA69B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 les personnes ne se donne pas à fond je le devient </w:t>
            </w:r>
          </w:p>
        </w:tc>
        <w:tc>
          <w:tcPr>
            <w:tcW w:w="4085" w:type="dxa"/>
          </w:tcPr>
          <w:p w14:paraId="18836A8F" w14:textId="0C475FFC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cela correspond bien (provocateur à part pendant les projet )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6B71B25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Minutie pas trop et Stratège cela dépend des situations </w:t>
            </w:r>
          </w:p>
        </w:tc>
        <w:tc>
          <w:tcPr>
            <w:tcW w:w="4085" w:type="dxa"/>
          </w:tcPr>
          <w:p w14:paraId="658DF397" w14:textId="1E839B50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Propose des solution mais</w:t>
            </w:r>
            <w:r w:rsidR="006D055C">
              <w:rPr>
                <w:rFonts w:ascii="Century Gothic" w:hAnsi="Century Gothic"/>
              </w:rPr>
              <w:t xml:space="preserve"> pas </w:t>
            </w:r>
            <w:r>
              <w:rPr>
                <w:rFonts w:ascii="Century Gothic" w:hAnsi="Century Gothic"/>
              </w:rPr>
              <w:t xml:space="preserve"> toute et cherche avec des aides d’autres pour juger les autres option 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490F3425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Tout dépend des personnes mais sinon oui la vie </w:t>
            </w:r>
            <w:r w:rsidR="00C91152">
              <w:rPr>
                <w:rFonts w:ascii="Century Gothic" w:hAnsi="Century Gothic"/>
              </w:rPr>
              <w:t>courante</w:t>
            </w:r>
            <w:r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4085" w:type="dxa"/>
          </w:tcPr>
          <w:p w14:paraId="141AF7A5" w14:textId="34646366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complétement lui peut-être des fois trop gentil pour être perceptif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1C639" w14:textId="77777777" w:rsidR="006545A9" w:rsidRDefault="006545A9">
      <w:r>
        <w:separator/>
      </w:r>
    </w:p>
  </w:endnote>
  <w:endnote w:type="continuationSeparator" w:id="0">
    <w:p w14:paraId="077BFC3A" w14:textId="77777777" w:rsidR="006545A9" w:rsidRDefault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0DA80346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91152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91152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BC4BD6" w14:textId="77777777" w:rsidR="006545A9" w:rsidRDefault="006545A9">
      <w:r>
        <w:separator/>
      </w:r>
    </w:p>
  </w:footnote>
  <w:footnote w:type="continuationSeparator" w:id="0">
    <w:p w14:paraId="4BC387E0" w14:textId="77777777" w:rsidR="006545A9" w:rsidRDefault="00654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A2460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545A9"/>
    <w:rsid w:val="00665674"/>
    <w:rsid w:val="00667ED1"/>
    <w:rsid w:val="006902A9"/>
    <w:rsid w:val="006966D0"/>
    <w:rsid w:val="0069719D"/>
    <w:rsid w:val="006A17CF"/>
    <w:rsid w:val="006C0E60"/>
    <w:rsid w:val="006D055C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C609A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91152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DE6A83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0483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0</TotalTime>
  <Pages>2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Jérémie Gigon</cp:lastModifiedBy>
  <cp:revision>2</cp:revision>
  <cp:lastPrinted>2018-11-20T15:14:00Z</cp:lastPrinted>
  <dcterms:created xsi:type="dcterms:W3CDTF">2024-01-15T11:07:00Z</dcterms:created>
  <dcterms:modified xsi:type="dcterms:W3CDTF">2024-01-15T11:07:00Z</dcterms:modified>
</cp:coreProperties>
</file>
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DD803" w14:textId="4A2712CD" w:rsidR="007F30AE" w:rsidRPr="000E7483" w:rsidRDefault="00990ABC" w:rsidP="000E7483">
      <w:pPr>
        <w:pStyle w:val="Titre"/>
      </w:pPr>
      <w:r>
        <w:t xml:space="preserve">Dessine-moi une maison </w:t>
      </w:r>
    </w:p>
    <w:p w14:paraId="48C4B7BE" w14:textId="1672CBD8" w:rsidR="000E7483" w:rsidRDefault="00F02F82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pict w14:anchorId="77659C58">
          <v:shape id="_x0000_i1027" type="#_x0000_t75" style="width:235.5pt;height:235.5pt">
            <v:imagedata r:id="rId11" o:title="_3f2b44c1-632a-44b1-b01e-a2019c44640a"/>
          </v:shape>
        </w:pict>
      </w:r>
    </w:p>
    <w:p w14:paraId="3DC9C6E5" w14:textId="6EF51D18" w:rsidR="001D4577" w:rsidRPr="000E7483" w:rsidRDefault="001D4577" w:rsidP="000E7483">
      <w:pPr>
        <w:jc w:val="center"/>
      </w:pPr>
    </w:p>
    <w:p w14:paraId="00E014FD" w14:textId="758618DD" w:rsidR="007F30AE" w:rsidRPr="000E7483" w:rsidRDefault="00990ABC" w:rsidP="000E7483">
      <w:pPr>
        <w:spacing w:before="2000"/>
        <w:jc w:val="center"/>
      </w:pPr>
      <w:r>
        <w:t>Gigon Jérémie-Min1b</w:t>
      </w:r>
    </w:p>
    <w:p w14:paraId="2F91E090" w14:textId="7CB5FD65" w:rsidR="007F30AE" w:rsidRPr="000E7483" w:rsidRDefault="00990ABC" w:rsidP="000E7483">
      <w:pPr>
        <w:jc w:val="center"/>
      </w:pPr>
      <w:proofErr w:type="spellStart"/>
      <w:r>
        <w:t>Etml</w:t>
      </w:r>
      <w:proofErr w:type="spellEnd"/>
    </w:p>
    <w:p w14:paraId="0A60C610" w14:textId="143FCAE1" w:rsidR="007F30AE" w:rsidRPr="000E7483" w:rsidRDefault="00990ABC" w:rsidP="000E7483">
      <w:pPr>
        <w:jc w:val="center"/>
      </w:pPr>
      <w:r>
        <w:t xml:space="preserve">24 périodes </w:t>
      </w:r>
    </w:p>
    <w:p w14:paraId="3D9B194F" w14:textId="2B0F42EB" w:rsidR="007F30AE" w:rsidRPr="000E7483" w:rsidRDefault="00990ABC" w:rsidP="000E7483">
      <w:pPr>
        <w:jc w:val="center"/>
      </w:pPr>
      <w:r>
        <w:t>Carrel</w:t>
      </w:r>
    </w:p>
    <w:p w14:paraId="0226C475" w14:textId="5D3CB19B" w:rsidR="007F30AE" w:rsidRPr="000E7483" w:rsidRDefault="00990ABC" w:rsidP="000E7483">
      <w:pPr>
        <w:jc w:val="center"/>
      </w:pPr>
      <w:r>
        <w:t>Xavier Carrel xavier.carrel@eduvaud.ch</w:t>
      </w:r>
    </w:p>
    <w:p w14:paraId="244B62B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B16F8BF" w14:textId="7777777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B51A84E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6B287FC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17AB9C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91F4A14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069A2E8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F9B5641" w14:textId="77777777" w:rsidR="00116F07" w:rsidRDefault="004F2FF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548C964" w14:textId="77777777" w:rsidR="00116F07" w:rsidRDefault="004F2FF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462C9A3" w14:textId="77777777" w:rsidR="00116F07" w:rsidRDefault="004F2FF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CDE308F" w14:textId="77777777" w:rsidR="00116F07" w:rsidRDefault="004F2FF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2F99638" w14:textId="77777777" w:rsidR="00116F07" w:rsidRDefault="004F2FF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C04CBFF" w14:textId="77777777" w:rsidR="00116F07" w:rsidRDefault="004F2FF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F12AD74" w14:textId="77777777" w:rsidR="00116F07" w:rsidRDefault="004F2FF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A9547B6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BECBB4E" w14:textId="77777777" w:rsidR="00116F07" w:rsidRDefault="004F2F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DA5CED" w14:textId="77777777" w:rsidR="00116F07" w:rsidRDefault="004F2F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2BD5C6" w14:textId="77777777" w:rsidR="00116F07" w:rsidRDefault="004F2F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BB4F96C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8D1A50A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DB52D66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A9B87CE" w14:textId="77777777" w:rsidR="00116F07" w:rsidRDefault="004F2F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BB5DD4C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AF7A94A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265F50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D235B53" w14:textId="77777777" w:rsidR="00116F07" w:rsidRDefault="004F2F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0736223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888A2B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2968F7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9ACA14D" w14:textId="77777777" w:rsidR="00116F07" w:rsidRDefault="004F2F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EB4CB16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8DFC2BD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3EABE5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E5544DC" w14:textId="77777777" w:rsidR="00116F07" w:rsidRDefault="004F2F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83F8F80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710AB2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0B44FC4" w14:textId="77777777" w:rsidR="00116F07" w:rsidRDefault="004F2F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064EAC6" w14:textId="77777777" w:rsidR="00116F07" w:rsidRDefault="004F2F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84D33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A8F55D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7DDF85F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598E1C5E" w14:textId="77777777" w:rsidR="008E53F9" w:rsidRPr="008E53F9" w:rsidRDefault="008E53F9" w:rsidP="008E53F9">
      <w:pPr>
        <w:pStyle w:val="Corpsdetexte"/>
      </w:pPr>
    </w:p>
    <w:p w14:paraId="3BE32368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3D21DC8" w14:textId="32BF8F1B" w:rsidR="0015167D" w:rsidRDefault="00A73CF2" w:rsidP="00A73CF2">
      <w:pPr>
        <w:pStyle w:val="Retraitcorpsdetexte"/>
        <w:jc w:val="center"/>
      </w:pPr>
      <w:r>
        <w:t xml:space="preserve">Solo </w:t>
      </w:r>
      <w:proofErr w:type="spellStart"/>
      <w:r>
        <w:t>Build</w:t>
      </w:r>
      <w:proofErr w:type="spellEnd"/>
      <w:r>
        <w:t xml:space="preserve"> SARL</w:t>
      </w:r>
    </w:p>
    <w:p w14:paraId="6710BBBF" w14:textId="764D53DC" w:rsidR="0015167D" w:rsidRPr="00877B31" w:rsidRDefault="00877B31" w:rsidP="0015167D">
      <w:pPr>
        <w:pStyle w:val="Retraitcorpsdetexte"/>
        <w:rPr>
          <w:i/>
        </w:rPr>
      </w:pPr>
      <w:r w:rsidRPr="00877B31">
        <w:rPr>
          <w:rStyle w:val="ui-provider"/>
          <w:i/>
        </w:rPr>
        <w:t>Une entreprise mondialement connue dans la construction d’hôtels luxueux.</w:t>
      </w:r>
    </w:p>
    <w:p w14:paraId="0D864CE0" w14:textId="6C7C6D39" w:rsidR="00877B31" w:rsidRPr="00877B31" w:rsidRDefault="00902523" w:rsidP="00877B31">
      <w:pPr>
        <w:pStyle w:val="Titre2"/>
      </w:pPr>
      <w:bookmarkStart w:id="6" w:name="_Toc128323754"/>
      <w:r>
        <w:t>Description</w:t>
      </w:r>
      <w:bookmarkEnd w:id="6"/>
    </w:p>
    <w:p w14:paraId="1207F9EA" w14:textId="300F304B" w:rsidR="00F02F82" w:rsidRDefault="00877B31" w:rsidP="00877B3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Dans ce rapport du module 306 sur la gestion de projet, nous allons créer un hôtel 5 étoiles à partir d’une base fournie sur le logiciel </w:t>
      </w:r>
      <w:proofErr w:type="spellStart"/>
      <w:r>
        <w:rPr>
          <w:rFonts w:ascii="Segoe UI" w:hAnsi="Segoe UI" w:cs="Segoe UI"/>
          <w:sz w:val="21"/>
          <w:szCs w:val="21"/>
        </w:rPr>
        <w:t>Sweet</w:t>
      </w:r>
      <w:proofErr w:type="spellEnd"/>
      <w:r>
        <w:rPr>
          <w:rFonts w:ascii="Segoe UI" w:hAnsi="Segoe UI" w:cs="Segoe UI"/>
          <w:sz w:val="21"/>
          <w:szCs w:val="21"/>
        </w:rPr>
        <w:t xml:space="preserve"> Home 3D.</w:t>
      </w:r>
      <w:r w:rsidR="00F02F82">
        <w:rPr>
          <w:rFonts w:ascii="Segoe UI" w:hAnsi="Segoe UI" w:cs="Segoe UI"/>
          <w:sz w:val="21"/>
          <w:szCs w:val="21"/>
        </w:rPr>
        <w:t xml:space="preserve"> Il y aura un livrable toute la semaine pour voir l’avancé de l</w:t>
      </w:r>
      <w:r w:rsidR="00093450">
        <w:rPr>
          <w:rFonts w:ascii="Segoe UI" w:hAnsi="Segoe UI" w:cs="Segoe UI"/>
          <w:sz w:val="21"/>
          <w:szCs w:val="21"/>
        </w:rPr>
        <w:t>’hotel</w:t>
      </w:r>
      <w:bookmarkStart w:id="7" w:name="_GoBack"/>
      <w:bookmarkEnd w:id="7"/>
      <w:r w:rsidR="00F02F82">
        <w:rPr>
          <w:rFonts w:ascii="Segoe UI" w:hAnsi="Segoe UI" w:cs="Segoe UI"/>
          <w:sz w:val="21"/>
          <w:szCs w:val="21"/>
        </w:rPr>
        <w:t xml:space="preserve">. </w:t>
      </w:r>
    </w:p>
    <w:p w14:paraId="550BB58D" w14:textId="1EED55F9" w:rsidR="00877B31" w:rsidRDefault="00877B31" w:rsidP="00877B31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Sweet</w:t>
      </w:r>
      <w:proofErr w:type="spellEnd"/>
      <w:r>
        <w:rPr>
          <w:rFonts w:ascii="Segoe UI" w:hAnsi="Segoe UI" w:cs="Segoe UI"/>
          <w:sz w:val="21"/>
          <w:szCs w:val="21"/>
        </w:rPr>
        <w:t xml:space="preserve"> Home 3D est un logiciel ludique qui permet de créer une infinité de chose en 3D comme </w:t>
      </w:r>
      <w:r w:rsidR="00F02F82">
        <w:rPr>
          <w:rFonts w:ascii="Segoe UI" w:hAnsi="Segoe UI" w:cs="Segoe UI"/>
          <w:sz w:val="21"/>
          <w:szCs w:val="21"/>
        </w:rPr>
        <w:t>des maisons ou bien des hôtels</w:t>
      </w:r>
    </w:p>
    <w:p w14:paraId="494AB553" w14:textId="77777777" w:rsidR="0015167D" w:rsidRPr="00F664DF" w:rsidRDefault="0015167D" w:rsidP="0015167D">
      <w:pPr>
        <w:pStyle w:val="Retraitcorpsdetexte"/>
      </w:pPr>
    </w:p>
    <w:p w14:paraId="521B0F90" w14:textId="77777777"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14:paraId="3476EFA3" w14:textId="3FDF35B1" w:rsidR="0015167D" w:rsidRPr="00A73CF2" w:rsidRDefault="00A73CF2" w:rsidP="00A73CF2">
      <w:pPr>
        <w:pStyle w:val="Informations"/>
        <w:numPr>
          <w:ilvl w:val="0"/>
          <w:numId w:val="7"/>
        </w:numPr>
        <w:rPr>
          <w:color w:val="auto"/>
        </w:rPr>
      </w:pPr>
      <w:r w:rsidRPr="00A73CF2">
        <w:rPr>
          <w:color w:val="auto"/>
        </w:rPr>
        <w:t xml:space="preserve">Logiciel </w:t>
      </w:r>
      <w:proofErr w:type="spellStart"/>
      <w:r w:rsidRPr="00A73CF2">
        <w:rPr>
          <w:color w:val="auto"/>
        </w:rPr>
        <w:t>Sweet</w:t>
      </w:r>
      <w:proofErr w:type="spellEnd"/>
      <w:r w:rsidRPr="00A73CF2">
        <w:rPr>
          <w:color w:val="auto"/>
        </w:rPr>
        <w:t xml:space="preserve"> Home 3D</w:t>
      </w:r>
    </w:p>
    <w:p w14:paraId="51D3FF14" w14:textId="77777777" w:rsidR="00F664DF" w:rsidRPr="00F664DF" w:rsidRDefault="00F664DF" w:rsidP="00F664DF">
      <w:pPr>
        <w:pStyle w:val="Retraitcorpsdetexte"/>
      </w:pPr>
    </w:p>
    <w:p w14:paraId="4CED8B51" w14:textId="77777777"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14:paraId="0B8A594B" w14:textId="0959BBCD" w:rsidR="0015167D" w:rsidRPr="00877B31" w:rsidRDefault="00877B31" w:rsidP="0015167D">
      <w:pPr>
        <w:pStyle w:val="Retraitcorpsdetexte"/>
      </w:pPr>
      <w:r w:rsidRPr="00877B31">
        <w:rPr>
          <w:sz w:val="16"/>
        </w:rPr>
        <w:t xml:space="preserve">Connaissance de base sur </w:t>
      </w:r>
      <w:proofErr w:type="spellStart"/>
      <w:r w:rsidRPr="00877B31">
        <w:rPr>
          <w:sz w:val="16"/>
        </w:rPr>
        <w:t>Sweet</w:t>
      </w:r>
      <w:proofErr w:type="spellEnd"/>
      <w:r w:rsidRPr="00877B31">
        <w:rPr>
          <w:sz w:val="16"/>
        </w:rPr>
        <w:t xml:space="preserve"> hom</w:t>
      </w:r>
      <w:r>
        <w:rPr>
          <w:sz w:val="16"/>
        </w:rPr>
        <w:t>e</w:t>
      </w:r>
      <w:r w:rsidRPr="00877B31">
        <w:rPr>
          <w:sz w:val="16"/>
        </w:rPr>
        <w:t xml:space="preserve"> 3D</w:t>
      </w:r>
    </w:p>
    <w:p w14:paraId="559045A5" w14:textId="77777777"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14:paraId="1ACCBC03" w14:textId="77777777"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14:paraId="3B55763D" w14:textId="77777777" w:rsidR="00920F4E" w:rsidRDefault="00920F4E" w:rsidP="00920F4E">
      <w:pPr>
        <w:pStyle w:val="Retraitcorpsdetexte3"/>
      </w:pPr>
    </w:p>
    <w:p w14:paraId="58A5D002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6C29D25D" w14:textId="77777777" w:rsidR="0015167D" w:rsidRPr="00920F4E" w:rsidRDefault="0015167D" w:rsidP="00920F4E">
      <w:pPr>
        <w:pStyle w:val="Retraitcorpsdetexte3"/>
      </w:pPr>
    </w:p>
    <w:p w14:paraId="1B781A5F" w14:textId="77777777"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14:paraId="6998673B" w14:textId="77777777" w:rsidR="00F664DF" w:rsidRDefault="00F664DF" w:rsidP="00F664DF">
      <w:pPr>
        <w:pStyle w:val="Retraitcorpsdetexte3"/>
      </w:pPr>
    </w:p>
    <w:p w14:paraId="16BD2F88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2D539DD" w14:textId="77777777" w:rsidR="0015167D" w:rsidRPr="00F664DF" w:rsidRDefault="0015167D" w:rsidP="00F664DF">
      <w:pPr>
        <w:pStyle w:val="Retraitcorpsdetexte3"/>
      </w:pPr>
    </w:p>
    <w:p w14:paraId="7919BBBB" w14:textId="77777777"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14:paraId="6B43FD3A" w14:textId="77777777" w:rsidR="00F664DF" w:rsidRDefault="00F664DF" w:rsidP="00F664DF">
      <w:pPr>
        <w:pStyle w:val="Retraitcorpsdetexte3"/>
      </w:pPr>
    </w:p>
    <w:p w14:paraId="2A56837F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3FF687E" w14:textId="77777777" w:rsidR="0015167D" w:rsidRPr="00F664DF" w:rsidRDefault="0015167D" w:rsidP="00F664DF">
      <w:pPr>
        <w:pStyle w:val="Retraitcorpsdetexte3"/>
      </w:pPr>
    </w:p>
    <w:p w14:paraId="08587CF3" w14:textId="77777777"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14:paraId="45BE1B38" w14:textId="77777777" w:rsidR="00F664DF" w:rsidRDefault="00F664DF" w:rsidP="00F664DF">
      <w:pPr>
        <w:pStyle w:val="Retraitcorpsdetexte3"/>
      </w:pPr>
    </w:p>
    <w:p w14:paraId="2926FBE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5799939F" w14:textId="77777777" w:rsidR="0015167D" w:rsidRPr="00F664DF" w:rsidRDefault="0015167D" w:rsidP="00F664DF">
      <w:pPr>
        <w:pStyle w:val="Retraitcorpsdetexte3"/>
      </w:pPr>
    </w:p>
    <w:p w14:paraId="39C10D09" w14:textId="77777777" w:rsidR="00753A51" w:rsidRDefault="00753A51" w:rsidP="006E2CE8">
      <w:pPr>
        <w:pStyle w:val="Titre3"/>
      </w:pPr>
      <w:bookmarkStart w:id="15" w:name="_Toc128323762"/>
      <w:r w:rsidRPr="00EE16F0">
        <w:lastRenderedPageBreak/>
        <w:t>Travail à réaliser par l'apprenti</w:t>
      </w:r>
      <w:bookmarkEnd w:id="15"/>
    </w:p>
    <w:p w14:paraId="3E1DD6AE" w14:textId="77777777" w:rsidR="00F664DF" w:rsidRDefault="00F664DF" w:rsidP="00F664DF">
      <w:pPr>
        <w:pStyle w:val="Retraitcorpsdetexte3"/>
      </w:pPr>
    </w:p>
    <w:p w14:paraId="19C1A4D5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34DD4E21" w14:textId="77777777" w:rsidR="0015167D" w:rsidRPr="00F664DF" w:rsidRDefault="0015167D" w:rsidP="00F664DF">
      <w:pPr>
        <w:pStyle w:val="Retraitcorpsdetexte3"/>
      </w:pPr>
    </w:p>
    <w:p w14:paraId="290B1E28" w14:textId="77777777"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14:paraId="2A90BA07" w14:textId="77777777" w:rsidR="00F664DF" w:rsidRDefault="00F664DF" w:rsidP="00F664DF">
      <w:pPr>
        <w:pStyle w:val="Retraitcorpsdetexte3"/>
      </w:pPr>
    </w:p>
    <w:p w14:paraId="0D3D5BB0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05F32ACF" w14:textId="77777777" w:rsidR="0015167D" w:rsidRPr="00F664DF" w:rsidRDefault="0015167D" w:rsidP="00F664DF">
      <w:pPr>
        <w:pStyle w:val="Retraitcorpsdetexte3"/>
      </w:pPr>
    </w:p>
    <w:p w14:paraId="5CBDFFB2" w14:textId="77777777"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14:paraId="000727DC" w14:textId="77777777" w:rsidR="00F664DF" w:rsidRDefault="00F664DF" w:rsidP="00F664DF">
      <w:pPr>
        <w:pStyle w:val="Retraitcorpsdetexte3"/>
      </w:pPr>
    </w:p>
    <w:p w14:paraId="2D90CE62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274A4691" w14:textId="77777777" w:rsidR="0015167D" w:rsidRPr="00F664DF" w:rsidRDefault="0015167D" w:rsidP="00F664DF">
      <w:pPr>
        <w:pStyle w:val="Retraitcorpsdetexte3"/>
      </w:pPr>
    </w:p>
    <w:p w14:paraId="6781FC4B" w14:textId="77777777"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14:paraId="00B8BE5D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4A6BA597" w14:textId="77777777" w:rsidR="00A400FD" w:rsidRDefault="00A400FD" w:rsidP="00F16ADE">
      <w:pPr>
        <w:pStyle w:val="Informations"/>
      </w:pPr>
    </w:p>
    <w:p w14:paraId="1EBC675A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3CD5B04D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6CD9542F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87F8396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7EE7FCB6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4D6CF8D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5FE50A65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70CCAB0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76CAA37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56EE8178" w14:textId="77777777"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16E9C61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21603C1D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03EEF862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1BB84E6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1E60F00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1DA2342" w14:textId="77777777" w:rsidR="00F16ADE" w:rsidRDefault="00F16ADE" w:rsidP="0076036D">
      <w:pPr>
        <w:pStyle w:val="Informations"/>
      </w:pPr>
    </w:p>
    <w:p w14:paraId="6887648E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2D2983AA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CACCFB3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7CA8CFAE" w14:textId="77777777" w:rsidR="00F16ADE" w:rsidRDefault="00F16ADE" w:rsidP="00F16ADE">
      <w:pPr>
        <w:pStyle w:val="Informations"/>
      </w:pPr>
    </w:p>
    <w:p w14:paraId="73343540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14:paraId="34EBDFF2" w14:textId="77777777"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14:paraId="57FB1EF4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14:paraId="57DF60E3" w14:textId="77777777" w:rsidR="00B13CB9" w:rsidRDefault="00B13CB9" w:rsidP="00B13CB9">
      <w:pPr>
        <w:pStyle w:val="Informations"/>
      </w:pPr>
    </w:p>
    <w:p w14:paraId="2F94D409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14:paraId="7B972280" w14:textId="77777777"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14:paraId="70138268" w14:textId="77777777"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14:paraId="377EBE00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144BE756" w14:textId="77777777" w:rsidR="00446E95" w:rsidRDefault="00446E95" w:rsidP="008E53F9">
      <w:pPr>
        <w:pStyle w:val="Titre2"/>
      </w:pPr>
      <w:bookmarkStart w:id="27" w:name="_Toc128323770"/>
      <w:r>
        <w:lastRenderedPageBreak/>
        <w:t>Modèles de donnée</w:t>
      </w:r>
      <w:bookmarkEnd w:id="27"/>
    </w:p>
    <w:p w14:paraId="3EF67FD8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119364C0" w14:textId="77777777" w:rsidR="00446E95" w:rsidRDefault="00446E95" w:rsidP="00446E95">
      <w:pPr>
        <w:pStyle w:val="Informations"/>
      </w:pPr>
    </w:p>
    <w:p w14:paraId="5E8CE713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5E89AF20" w14:textId="77777777" w:rsidR="00446E95" w:rsidRDefault="00446E95" w:rsidP="00446E95">
      <w:pPr>
        <w:pStyle w:val="Informations"/>
      </w:pPr>
    </w:p>
    <w:p w14:paraId="631035B1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7FE8A3AF" w14:textId="77777777"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14:paraId="1ADC6F5B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15A8B66D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046B2834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DF1F3A3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661C7626" w14:textId="77777777"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14:paraId="6CED8A03" w14:textId="77777777"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14:paraId="6FD478B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45290157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1254B3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1EC41477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351E0A3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14:paraId="5723AB06" w14:textId="77777777" w:rsidR="00116F07" w:rsidRDefault="00116F07" w:rsidP="00116F07">
      <w:pPr>
        <w:pStyle w:val="Titre2"/>
      </w:pPr>
      <w:bookmarkStart w:id="33" w:name="_Toc128323774"/>
      <w:r>
        <w:t>Installation</w:t>
      </w:r>
    </w:p>
    <w:p w14:paraId="0E64EEE8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512DF912" w14:textId="77777777" w:rsidR="005C1848" w:rsidRPr="007F30AE" w:rsidRDefault="005C1848" w:rsidP="005C1848">
      <w:pPr>
        <w:pStyle w:val="Titre2"/>
      </w:pPr>
      <w:r>
        <w:t>Planification détaillée</w:t>
      </w:r>
      <w:bookmarkEnd w:id="33"/>
    </w:p>
    <w:p w14:paraId="6BB9099E" w14:textId="77777777"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14:paraId="34B2E9AF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EBBBF02" w14:textId="77777777"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14:paraId="139B80CD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FA9007A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21843784" w14:textId="77777777"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14:paraId="68528BB5" w14:textId="77777777"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14:paraId="41C686E8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323830" w14:textId="77777777"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14:paraId="39A27556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87C2D4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EE29A45" w14:textId="77777777"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14:paraId="164524D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75A3AC96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2320FE3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3C44F7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D29E591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B58DB3F" w14:textId="77777777"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14:paraId="0ADFC520" w14:textId="77777777"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14:paraId="459A09C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17711FB" w14:textId="77777777" w:rsidR="007F30AE" w:rsidRPr="00920F4E" w:rsidRDefault="009D480B" w:rsidP="002B1E09">
      <w:pPr>
        <w:pStyle w:val="Informations"/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FF9A47A" w14:textId="77777777"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14:paraId="77278B13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30F3EEE" w14:textId="77777777"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14:paraId="3AEE0102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57A98DA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EAD31E4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55FBDF5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750760CD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3719A1F8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6D67668E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14:paraId="32D65005" w14:textId="77777777"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14:paraId="62C8A229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601F0A3" w14:textId="77777777"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14:paraId="53796CB7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44C779A" w14:textId="77777777"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14:paraId="349547F5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5DF642F7" w14:textId="77777777"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14:paraId="4B73EA14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38E7CDC5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FCDC380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3D1E38A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CCF0F" w14:textId="77777777" w:rsidR="004F2FF5" w:rsidRDefault="004F2FF5">
      <w:r>
        <w:separator/>
      </w:r>
    </w:p>
  </w:endnote>
  <w:endnote w:type="continuationSeparator" w:id="0">
    <w:p w14:paraId="03CFAE0E" w14:textId="77777777" w:rsidR="004F2FF5" w:rsidRDefault="004F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284B13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B9AB572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84D33" w:rsidRPr="00984D33">
              <w:rPr>
                <w:rFonts w:cs="Arial"/>
                <w:noProof/>
                <w:szCs w:val="16"/>
              </w:rPr>
              <w:t>Jérémie Gigon</w:t>
            </w:r>
          </w:fldSimple>
        </w:p>
        <w:p w14:paraId="492F8C4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025BD5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DE6165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84D33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CCA7316" w14:textId="77777777" w:rsidTr="00E52B61">
      <w:trPr>
        <w:jc w:val="center"/>
      </w:trPr>
      <w:tc>
        <w:tcPr>
          <w:tcW w:w="3510" w:type="dxa"/>
          <w:vAlign w:val="center"/>
        </w:tcPr>
        <w:p w14:paraId="633989A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1628118" w14:textId="00E56E7E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93450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093450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AFF3CC1" w14:textId="34E9A04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0688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573A1D4" w14:textId="77777777" w:rsidTr="00E52B61">
      <w:trPr>
        <w:jc w:val="center"/>
      </w:trPr>
      <w:tc>
        <w:tcPr>
          <w:tcW w:w="3510" w:type="dxa"/>
          <w:vAlign w:val="center"/>
        </w:tcPr>
        <w:p w14:paraId="1DADC499" w14:textId="1426164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84D33" w:rsidRPr="00984D3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0ABC">
            <w:rPr>
              <w:rFonts w:cs="Arial"/>
              <w:noProof/>
              <w:szCs w:val="16"/>
            </w:rPr>
            <w:t>29.01.2024 11:29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E5BDE80" w14:textId="77777777" w:rsidR="00AA4393" w:rsidRPr="00000197" w:rsidRDefault="00606885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84D33" w:rsidRPr="00984D33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01406E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7810A" w14:textId="77777777" w:rsidR="004F2FF5" w:rsidRDefault="004F2FF5">
      <w:r>
        <w:separator/>
      </w:r>
    </w:p>
  </w:footnote>
  <w:footnote w:type="continuationSeparator" w:id="0">
    <w:p w14:paraId="6101692A" w14:textId="77777777" w:rsidR="004F2FF5" w:rsidRDefault="004F2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EB1E824" w14:textId="77777777">
      <w:trPr>
        <w:trHeight w:val="536"/>
        <w:jc w:val="center"/>
      </w:trPr>
      <w:tc>
        <w:tcPr>
          <w:tcW w:w="2445" w:type="dxa"/>
          <w:vAlign w:val="center"/>
        </w:tcPr>
        <w:p w14:paraId="7E8EF002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C9A80A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E4741B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E2AC045" wp14:editId="591EFCB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A23B0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69C2DD5"/>
    <w:multiLevelType w:val="hybridMultilevel"/>
    <w:tmpl w:val="134823EC"/>
    <w:lvl w:ilvl="0" w:tplc="4888174C">
      <w:start w:val="24"/>
      <w:numFmt w:val="bullet"/>
      <w:lvlText w:val="-"/>
      <w:lvlJc w:val="left"/>
      <w:pPr>
        <w:ind w:left="177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3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93450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90426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4F2FF5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06885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7B3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4D33"/>
    <w:rsid w:val="0099022A"/>
    <w:rsid w:val="00990ABC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73CF2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02F82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B8855C0"/>
  <w15:docId w15:val="{45308662-8DA2-4DC5-8B50-E62BF6C1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i-provider">
    <w:name w:val="ui-provider"/>
    <w:basedOn w:val="Policepardfaut"/>
    <w:rsid w:val="00877B31"/>
  </w:style>
  <w:style w:type="paragraph" w:styleId="NormalWeb">
    <w:name w:val="Normal (Web)"/>
    <w:basedOn w:val="Normal"/>
    <w:uiPriority w:val="99"/>
    <w:semiHidden/>
    <w:unhideWhenUsed/>
    <w:rsid w:val="00877B3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gigon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3" ma:contentTypeDescription="Crée un document." ma:contentTypeScope="" ma:versionID="212bd35d0c638f21600baff9ad8229e8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3d71afc186a3e4714cc271b04100b87c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5735B-DC70-497E-8901-49F4778E1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4.xml><?xml version="1.0" encoding="utf-8"?>
<ds:datastoreItem xmlns:ds="http://schemas.openxmlformats.org/officeDocument/2006/customXml" ds:itemID="{E9869B6B-DA7A-4A8E-8D01-85828EEF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28</TotalTime>
  <Pages>6</Pages>
  <Words>1543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10012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Jérémie Gigon</dc:creator>
  <cp:lastModifiedBy>Jérémie Gigon</cp:lastModifiedBy>
  <cp:revision>12</cp:revision>
  <cp:lastPrinted>2009-09-04T13:21:00Z</cp:lastPrinted>
  <dcterms:created xsi:type="dcterms:W3CDTF">2024-01-29T10:29:00Z</dcterms:created>
  <dcterms:modified xsi:type="dcterms:W3CDTF">2024-01-29T10:58:00Z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